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932570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489E6026" w14:textId="1AB7A7DA" w:rsidR="003B69E0" w:rsidRDefault="003B69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DB72FC" wp14:editId="115CDFBC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685800</wp:posOffset>
                    </wp:positionV>
                    <wp:extent cx="6864824" cy="8343901"/>
                    <wp:effectExtent l="0" t="0" r="254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8343901"/>
                              <a:chOff x="0" y="0"/>
                              <a:chExt cx="6864824" cy="8343901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102947"/>
                                <a:ext cx="6858000" cy="42409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DB821A" w14:textId="065C855C" w:rsidR="003B69E0" w:rsidRPr="003B69E0" w:rsidRDefault="003B69E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</w:p>
                                <w:p w14:paraId="3F1B0F63" w14:textId="0BC48B5D" w:rsidR="003B69E0" w:rsidRPr="003B69E0" w:rsidRDefault="00FC1F9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E5633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B69E0" w:rsidRPr="003B69E0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B69E0" w:rsidRPr="003B69E0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MindHub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6F55D7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A831F0" w14:textId="7B219E6C" w:rsidR="003B69E0" w:rsidRPr="003B69E0" w:rsidRDefault="009B556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6F55D7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6F55D7" w:themeColor="accent1"/>
                                          <w:sz w:val="72"/>
                                          <w:szCs w:val="72"/>
                                        </w:rPr>
                                        <w:t>Requerimiento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DB72FC" id="Group 62" o:spid="_x0000_s1026" style="position:absolute;margin-left:36pt;margin-top:54pt;width:540.55pt;height:657pt;z-index:-251657216;mso-width-percent:882;mso-position-horizontal-relative:page;mso-position-vertical-relative:page;mso-width-percent:882" coordsize="68648,8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6f55d7 [3204]" stroked="f" strokeweight="1pt"/>
                    <v:rect id="Rectangle 195" o:spid="_x0000_s1028" style="position:absolute;top:41029;width:68580;height:424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6f55d7 [3204]" stroked="f" strokeweight="1pt">
                      <v:textbox inset="36pt,57.6pt,36pt,36pt">
                        <w:txbxContent>
                          <w:p w14:paraId="4BDB821A" w14:textId="065C855C" w:rsidR="003B69E0" w:rsidRPr="003B69E0" w:rsidRDefault="003B69E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</w:p>
                          <w:p w14:paraId="3F1B0F63" w14:textId="0BC48B5D" w:rsidR="003B69E0" w:rsidRPr="003B69E0" w:rsidRDefault="00FC1F9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E5633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B69E0" w:rsidRPr="003B69E0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B69E0" w:rsidRPr="003B69E0">
                                  <w:rPr>
                                    <w:color w:val="FFFFFF" w:themeColor="background1"/>
                                    <w:lang w:val="es-MX"/>
                                  </w:rPr>
                                  <w:t>MindHub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6F55D7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9A831F0" w14:textId="7B219E6C" w:rsidR="003B69E0" w:rsidRPr="003B69E0" w:rsidRDefault="009B556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6F55D7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6F55D7" w:themeColor="accent1"/>
                                    <w:sz w:val="72"/>
                                    <w:szCs w:val="72"/>
                                  </w:rPr>
                                  <w:t>Requerimiento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4C89D6" w14:textId="30A007EB" w:rsidR="003B69E0" w:rsidRDefault="003B69E0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14:paraId="103E0A41" w14:textId="77777777" w:rsidR="003B69E0" w:rsidRDefault="003B69E0"/>
    <w:p w14:paraId="6C44E89E" w14:textId="77777777" w:rsidR="002B5F52" w:rsidRDefault="002B5F52"/>
    <w:p w14:paraId="4A5CF27E" w14:textId="77777777" w:rsidR="002B5F52" w:rsidRDefault="002B5F52"/>
    <w:p w14:paraId="3A7050F3" w14:textId="4A82685B" w:rsidR="002B5F52" w:rsidRPr="00C768F5" w:rsidRDefault="002B5F52">
      <w:pPr>
        <w:rPr>
          <w:rFonts w:ascii="ADLaM Display" w:hAnsi="ADLaM Display" w:cs="ADLaM Display"/>
          <w:sz w:val="24"/>
          <w:szCs w:val="32"/>
          <w:lang w:val="es-CO"/>
        </w:rPr>
      </w:pPr>
      <w:r w:rsidRPr="00C768F5">
        <w:rPr>
          <w:rFonts w:ascii="ADLaM Display" w:hAnsi="ADLaM Display" w:cs="ADLaM Display"/>
          <w:sz w:val="24"/>
          <w:szCs w:val="32"/>
          <w:lang w:val="es-CO"/>
        </w:rPr>
        <w:t>NOMBRE DE LA APLICACIÓN:</w:t>
      </w:r>
      <w:r w:rsidR="00C768F5">
        <w:rPr>
          <w:rFonts w:ascii="ADLaM Display" w:hAnsi="ADLaM Display" w:cs="ADLaM Display"/>
          <w:sz w:val="24"/>
          <w:szCs w:val="32"/>
          <w:lang w:val="es-CO"/>
        </w:rPr>
        <w:t xml:space="preserve"> </w:t>
      </w:r>
      <w:r w:rsidR="00FC1F99">
        <w:rPr>
          <w:rFonts w:ascii="ADLaM Display" w:hAnsi="ADLaM Display" w:cs="ADLaM Display"/>
          <w:sz w:val="24"/>
          <w:szCs w:val="32"/>
          <w:lang w:val="es-CO"/>
        </w:rPr>
        <w:t>Localizo mi mascota</w:t>
      </w:r>
    </w:p>
    <w:p w14:paraId="7809859F" w14:textId="77777777" w:rsidR="002B5F52" w:rsidRPr="00C768F5" w:rsidRDefault="002B5F52">
      <w:pPr>
        <w:rPr>
          <w:rFonts w:ascii="ADLaM Display" w:hAnsi="ADLaM Display" w:cs="ADLaM Display"/>
          <w:sz w:val="24"/>
          <w:szCs w:val="32"/>
          <w:lang w:val="es-CO"/>
        </w:rPr>
      </w:pPr>
    </w:p>
    <w:p w14:paraId="6FA61406" w14:textId="77777777" w:rsidR="002B5F52" w:rsidRPr="00C768F5" w:rsidRDefault="002B5F52">
      <w:pPr>
        <w:rPr>
          <w:rFonts w:ascii="ADLaM Display" w:hAnsi="ADLaM Display" w:cs="ADLaM Display"/>
          <w:sz w:val="24"/>
          <w:szCs w:val="32"/>
          <w:lang w:val="es-CO"/>
        </w:rPr>
      </w:pPr>
    </w:p>
    <w:p w14:paraId="31C35FEF" w14:textId="1EF3733F" w:rsidR="002B5F52" w:rsidRPr="00C768F5" w:rsidRDefault="002B5F52">
      <w:pPr>
        <w:rPr>
          <w:rFonts w:ascii="ADLaM Display" w:hAnsi="ADLaM Display" w:cs="ADLaM Display"/>
          <w:sz w:val="24"/>
          <w:szCs w:val="32"/>
          <w:lang w:val="es-CO"/>
        </w:rPr>
      </w:pPr>
      <w:r w:rsidRPr="00C768F5">
        <w:rPr>
          <w:rFonts w:ascii="ADLaM Display" w:hAnsi="ADLaM Display" w:cs="ADLaM Display"/>
          <w:sz w:val="24"/>
          <w:szCs w:val="32"/>
          <w:lang w:val="es-CO"/>
        </w:rPr>
        <w:t xml:space="preserve">EQUIPO </w:t>
      </w:r>
      <w:r w:rsidR="00231E92">
        <w:rPr>
          <w:rFonts w:ascii="ADLaM Display" w:hAnsi="ADLaM Display" w:cs="ADLaM Display"/>
          <w:sz w:val="24"/>
          <w:szCs w:val="32"/>
          <w:lang w:val="es-CO"/>
        </w:rPr>
        <w:t>1</w:t>
      </w:r>
    </w:p>
    <w:p w14:paraId="53DAB762" w14:textId="77777777" w:rsidR="002B5F52" w:rsidRPr="00C768F5" w:rsidRDefault="002B5F52">
      <w:pPr>
        <w:rPr>
          <w:rFonts w:ascii="ADLaM Display" w:hAnsi="ADLaM Display" w:cs="ADLaM Display"/>
          <w:sz w:val="24"/>
          <w:szCs w:val="32"/>
          <w:lang w:val="es-CO"/>
        </w:rPr>
      </w:pPr>
    </w:p>
    <w:p w14:paraId="63ADD032" w14:textId="77777777" w:rsidR="002B5F52" w:rsidRPr="00C768F5" w:rsidRDefault="002B5F52">
      <w:pPr>
        <w:rPr>
          <w:rFonts w:ascii="ADLaM Display" w:hAnsi="ADLaM Display" w:cs="ADLaM Display"/>
          <w:sz w:val="24"/>
          <w:szCs w:val="32"/>
          <w:lang w:val="es-CO"/>
        </w:rPr>
      </w:pPr>
    </w:p>
    <w:p w14:paraId="3DD990E8" w14:textId="31C92249" w:rsidR="002B5F52" w:rsidRDefault="002B5F52">
      <w:pPr>
        <w:rPr>
          <w:rFonts w:ascii="ADLaM Display" w:hAnsi="ADLaM Display" w:cs="ADLaM Display"/>
          <w:sz w:val="24"/>
          <w:szCs w:val="32"/>
        </w:rPr>
      </w:pPr>
      <w:r w:rsidRPr="002B5F52">
        <w:rPr>
          <w:rFonts w:ascii="ADLaM Display" w:hAnsi="ADLaM Display" w:cs="ADLaM Display"/>
          <w:sz w:val="24"/>
          <w:szCs w:val="32"/>
        </w:rPr>
        <w:t>INTEGRANTES</w:t>
      </w:r>
    </w:p>
    <w:p w14:paraId="139B08AA" w14:textId="0BA6443A" w:rsidR="00231E92" w:rsidRPr="00C26A44" w:rsidRDefault="00231E92">
      <w:pPr>
        <w:rPr>
          <w:rFonts w:ascii="ADLaM Display" w:hAnsi="ADLaM Display" w:cs="ADLaM Display"/>
          <w:sz w:val="24"/>
          <w:szCs w:val="32"/>
          <w:lang w:val="es-CO"/>
        </w:rPr>
      </w:pPr>
      <w:r w:rsidRPr="00C26A44">
        <w:rPr>
          <w:rFonts w:ascii="ADLaM Display" w:hAnsi="ADLaM Display" w:cs="ADLaM Display"/>
          <w:sz w:val="24"/>
          <w:szCs w:val="32"/>
          <w:lang w:val="es-CO"/>
        </w:rPr>
        <w:t>Luz Dary Camargo</w:t>
      </w:r>
    </w:p>
    <w:p w14:paraId="426FCE28" w14:textId="1DB08BDC" w:rsidR="00231E92" w:rsidRDefault="00C26A44">
      <w:pPr>
        <w:rPr>
          <w:rFonts w:ascii="ADLaM Display" w:hAnsi="ADLaM Display" w:cs="ADLaM Display"/>
          <w:sz w:val="24"/>
          <w:szCs w:val="32"/>
          <w:lang w:val="es-CO"/>
        </w:rPr>
      </w:pPr>
      <w:proofErr w:type="spellStart"/>
      <w:r w:rsidRPr="00C26A44">
        <w:rPr>
          <w:rFonts w:ascii="ADLaM Display" w:hAnsi="ADLaM Display" w:cs="ADLaM Display"/>
          <w:sz w:val="24"/>
          <w:szCs w:val="32"/>
          <w:lang w:val="es-CO"/>
        </w:rPr>
        <w:t>Andres</w:t>
      </w:r>
      <w:proofErr w:type="spellEnd"/>
      <w:r w:rsidRPr="00C26A44">
        <w:rPr>
          <w:rFonts w:ascii="ADLaM Display" w:hAnsi="ADLaM Display" w:cs="ADLaM Display"/>
          <w:sz w:val="24"/>
          <w:szCs w:val="32"/>
          <w:lang w:val="es-CO"/>
        </w:rPr>
        <w:t xml:space="preserve"> F</w:t>
      </w:r>
      <w:r>
        <w:rPr>
          <w:rFonts w:ascii="ADLaM Display" w:hAnsi="ADLaM Display" w:cs="ADLaM Display"/>
          <w:sz w:val="24"/>
          <w:szCs w:val="32"/>
          <w:lang w:val="es-CO"/>
        </w:rPr>
        <w:t xml:space="preserve">elipe </w:t>
      </w:r>
      <w:proofErr w:type="spellStart"/>
      <w:r>
        <w:rPr>
          <w:rFonts w:ascii="ADLaM Display" w:hAnsi="ADLaM Display" w:cs="ADLaM Display"/>
          <w:sz w:val="24"/>
          <w:szCs w:val="32"/>
          <w:lang w:val="es-CO"/>
        </w:rPr>
        <w:t>Mendez</w:t>
      </w:r>
      <w:proofErr w:type="spellEnd"/>
      <w:r>
        <w:rPr>
          <w:rFonts w:ascii="ADLaM Display" w:hAnsi="ADLaM Display" w:cs="ADLaM Display"/>
          <w:sz w:val="24"/>
          <w:szCs w:val="32"/>
          <w:lang w:val="es-CO"/>
        </w:rPr>
        <w:t xml:space="preserve"> Ribero</w:t>
      </w:r>
    </w:p>
    <w:p w14:paraId="5BE40806" w14:textId="47139252" w:rsidR="00CF61A4" w:rsidRDefault="00E66CC3">
      <w:pPr>
        <w:rPr>
          <w:rFonts w:ascii="ADLaM Display" w:hAnsi="ADLaM Display" w:cs="ADLaM Display"/>
          <w:sz w:val="24"/>
          <w:szCs w:val="32"/>
          <w:lang w:val="es-CO"/>
        </w:rPr>
      </w:pPr>
      <w:proofErr w:type="spellStart"/>
      <w:r>
        <w:rPr>
          <w:rFonts w:ascii="ADLaM Display" w:hAnsi="ADLaM Display" w:cs="ADLaM Display"/>
          <w:sz w:val="24"/>
          <w:szCs w:val="32"/>
          <w:lang w:val="es-CO"/>
        </w:rPr>
        <w:t>Andres</w:t>
      </w:r>
      <w:proofErr w:type="spellEnd"/>
      <w:r>
        <w:rPr>
          <w:rFonts w:ascii="ADLaM Display" w:hAnsi="ADLaM Display" w:cs="ADLaM Display"/>
          <w:sz w:val="24"/>
          <w:szCs w:val="32"/>
          <w:lang w:val="es-CO"/>
        </w:rPr>
        <w:t xml:space="preserve"> Chanchi</w:t>
      </w:r>
    </w:p>
    <w:p w14:paraId="5C2A9BF9" w14:textId="6C8E10A3" w:rsidR="00E66CC3" w:rsidRPr="00C26A44" w:rsidRDefault="00E66CC3">
      <w:pPr>
        <w:rPr>
          <w:rFonts w:ascii="ADLaM Display" w:hAnsi="ADLaM Display" w:cs="ADLaM Display"/>
          <w:sz w:val="24"/>
          <w:szCs w:val="32"/>
          <w:lang w:val="es-CO"/>
        </w:rPr>
      </w:pPr>
      <w:r>
        <w:rPr>
          <w:rFonts w:ascii="ADLaM Display" w:hAnsi="ADLaM Display" w:cs="ADLaM Display"/>
          <w:sz w:val="24"/>
          <w:szCs w:val="32"/>
          <w:lang w:val="es-CO"/>
        </w:rPr>
        <w:t>Ivan Leonardo Leiva Fi</w:t>
      </w:r>
      <w:r w:rsidR="009056C5">
        <w:rPr>
          <w:rFonts w:ascii="ADLaM Display" w:hAnsi="ADLaM Display" w:cs="ADLaM Display"/>
          <w:sz w:val="24"/>
          <w:szCs w:val="32"/>
          <w:lang w:val="es-CO"/>
        </w:rPr>
        <w:t>gueroa</w:t>
      </w:r>
    </w:p>
    <w:p w14:paraId="4959540D" w14:textId="77777777" w:rsidR="002B5F52" w:rsidRPr="00C26A44" w:rsidRDefault="002B5F52">
      <w:pPr>
        <w:rPr>
          <w:lang w:val="es-CO"/>
        </w:rPr>
      </w:pPr>
    </w:p>
    <w:p w14:paraId="5B27A800" w14:textId="77777777" w:rsidR="002B5F52" w:rsidRPr="00C26A44" w:rsidRDefault="002B5F52">
      <w:pPr>
        <w:rPr>
          <w:lang w:val="es-CO"/>
        </w:rPr>
      </w:pPr>
    </w:p>
    <w:p w14:paraId="0863FBD8" w14:textId="77777777" w:rsidR="002B5F52" w:rsidRPr="00C26A44" w:rsidRDefault="002B5F52">
      <w:pPr>
        <w:rPr>
          <w:lang w:val="es-CO"/>
        </w:rPr>
      </w:pPr>
    </w:p>
    <w:p w14:paraId="57B44C46" w14:textId="77777777" w:rsidR="002B5F52" w:rsidRPr="00C26A44" w:rsidRDefault="002B5F52">
      <w:pPr>
        <w:rPr>
          <w:lang w:val="es-CO"/>
        </w:rPr>
      </w:pPr>
    </w:p>
    <w:p w14:paraId="17A2DEAC" w14:textId="77777777" w:rsidR="002B5F52" w:rsidRPr="00C26A44" w:rsidRDefault="002B5F52">
      <w:pPr>
        <w:rPr>
          <w:lang w:val="es-CO"/>
        </w:rPr>
      </w:pPr>
    </w:p>
    <w:p w14:paraId="1BCE3EB7" w14:textId="77777777" w:rsidR="002B5F52" w:rsidRPr="00C26A44" w:rsidRDefault="002B5F52">
      <w:pPr>
        <w:rPr>
          <w:lang w:val="es-CO"/>
        </w:rPr>
      </w:pPr>
    </w:p>
    <w:p w14:paraId="24C6B934" w14:textId="77777777" w:rsidR="002B5F52" w:rsidRPr="00C26A44" w:rsidRDefault="002B5F52">
      <w:pPr>
        <w:rPr>
          <w:lang w:val="es-CO"/>
        </w:rPr>
      </w:pPr>
    </w:p>
    <w:p w14:paraId="1F12B2D1" w14:textId="77777777" w:rsidR="002B5F52" w:rsidRPr="00C26A44" w:rsidRDefault="002B5F52">
      <w:pPr>
        <w:rPr>
          <w:lang w:val="es-CO"/>
        </w:rPr>
      </w:pPr>
    </w:p>
    <w:p w14:paraId="04CA4A44" w14:textId="77777777" w:rsidR="002B5F52" w:rsidRPr="00C26A44" w:rsidRDefault="002B5F52">
      <w:pPr>
        <w:rPr>
          <w:lang w:val="es-CO"/>
        </w:rPr>
      </w:pPr>
    </w:p>
    <w:p w14:paraId="28AFF006" w14:textId="77777777" w:rsidR="002B5F52" w:rsidRPr="00C26A44" w:rsidRDefault="002B5F52">
      <w:pPr>
        <w:rPr>
          <w:lang w:val="es-CO"/>
        </w:rPr>
      </w:pPr>
    </w:p>
    <w:p w14:paraId="5DE5D840" w14:textId="77777777" w:rsidR="002B5F52" w:rsidRPr="00C26A44" w:rsidRDefault="002B5F52">
      <w:pPr>
        <w:rPr>
          <w:lang w:val="es-CO"/>
        </w:rPr>
      </w:pPr>
    </w:p>
    <w:tbl>
      <w:tblPr>
        <w:tblStyle w:val="LayoutTable"/>
        <w:tblW w:w="9237" w:type="dxa"/>
        <w:tblInd w:w="-3" w:type="dxa"/>
        <w:tblLayout w:type="fixed"/>
        <w:tblCellMar>
          <w:bottom w:w="288" w:type="dxa"/>
        </w:tblCellMar>
        <w:tblLook w:val="04A0" w:firstRow="1" w:lastRow="0" w:firstColumn="1" w:lastColumn="0" w:noHBand="0" w:noVBand="1"/>
        <w:tblDescription w:val="Layout table to enter Company Name, Address, and Logo"/>
      </w:tblPr>
      <w:tblGrid>
        <w:gridCol w:w="4470"/>
        <w:gridCol w:w="4767"/>
      </w:tblGrid>
      <w:tr w:rsidR="00182156" w:rsidRPr="00C768F5" w14:paraId="131B6731" w14:textId="77777777" w:rsidTr="00D17AF7">
        <w:trPr>
          <w:trHeight w:val="2475"/>
        </w:trPr>
        <w:tc>
          <w:tcPr>
            <w:tcW w:w="4470" w:type="dxa"/>
          </w:tcPr>
          <w:p w14:paraId="25092AB5" w14:textId="77777777" w:rsidR="00182156" w:rsidRDefault="00D17AF7" w:rsidP="007330E9">
            <w:pPr>
              <w:ind w:left="0"/>
            </w:pPr>
            <w:r>
              <w:rPr>
                <w:noProof/>
              </w:rPr>
              <w:drawing>
                <wp:inline distT="0" distB="0" distL="0" distR="0" wp14:anchorId="1D4B18A6" wp14:editId="64FD6973">
                  <wp:extent cx="2695575" cy="1727200"/>
                  <wp:effectExtent l="0" t="0" r="0" b="6350"/>
                  <wp:docPr id="397249899" name="Graphic 1" descr="Illustration of two people in a meting looing at char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249899" name="Graphic 1" descr="Illustration of two people in a meting looing at charts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7617" t="11145" b="4644"/>
                          <a:stretch/>
                        </pic:blipFill>
                        <pic:spPr bwMode="auto">
                          <a:xfrm>
                            <a:off x="0" y="0"/>
                            <a:ext cx="2695575" cy="172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vAlign w:val="bottom"/>
          </w:tcPr>
          <w:p w14:paraId="234D3B31" w14:textId="5F78D0E0" w:rsidR="00843056" w:rsidRPr="00BF08C8" w:rsidRDefault="009B5567" w:rsidP="00843056">
            <w:pPr>
              <w:pStyle w:val="Name"/>
              <w:ind w:left="0" w:right="0"/>
              <w:rPr>
                <w:lang w:val="es-MX"/>
              </w:rPr>
            </w:pPr>
            <w:r>
              <w:rPr>
                <w:lang w:val="es-MX"/>
              </w:rPr>
              <w:t>App:</w:t>
            </w:r>
          </w:p>
          <w:p w14:paraId="6BB82975" w14:textId="674AB400" w:rsidR="001A001A" w:rsidRPr="00843056" w:rsidRDefault="009B5567" w:rsidP="00843056">
            <w:pPr>
              <w:pStyle w:val="Ttulo"/>
              <w:ind w:left="0"/>
              <w:rPr>
                <w:lang w:val="es-MX"/>
              </w:rPr>
            </w:pPr>
            <w:r>
              <w:rPr>
                <w:sz w:val="52"/>
                <w:szCs w:val="48"/>
                <w:lang w:val="es-MX"/>
              </w:rPr>
              <w:t>Nombre de la app</w:t>
            </w:r>
          </w:p>
        </w:tc>
      </w:tr>
      <w:tr w:rsidR="00182156" w:rsidRPr="00BF08C8" w14:paraId="1D9994A9" w14:textId="77777777" w:rsidTr="00D3230C">
        <w:trPr>
          <w:trHeight w:val="513"/>
        </w:trPr>
        <w:tc>
          <w:tcPr>
            <w:tcW w:w="4470" w:type="dxa"/>
          </w:tcPr>
          <w:sdt>
            <w:sdtPr>
              <w:id w:val="-535504123"/>
              <w:placeholder>
                <w:docPart w:val="41AEFD3CCEE14F85A93BD0C03770A079"/>
              </w:placeholder>
              <w15:appearance w15:val="hidden"/>
            </w:sdtPr>
            <w:sdtEndPr/>
            <w:sdtContent>
              <w:p w14:paraId="6CAB867E" w14:textId="3D1E7BC8" w:rsidR="00225122" w:rsidRPr="00BF08C8" w:rsidRDefault="009B5567" w:rsidP="009B5567">
                <w:pPr>
                  <w:ind w:left="0"/>
                  <w:rPr>
                    <w:lang w:val="es-MX"/>
                  </w:rPr>
                </w:pPr>
                <w:r>
                  <w:rPr>
                    <w:lang w:val="es-MX"/>
                  </w:rPr>
                  <w:t>Colombia</w:t>
                </w:r>
              </w:p>
            </w:sdtContent>
          </w:sdt>
        </w:tc>
        <w:tc>
          <w:tcPr>
            <w:tcW w:w="4767" w:type="dxa"/>
          </w:tcPr>
          <w:p w14:paraId="0B538171" w14:textId="3774D938" w:rsidR="00182156" w:rsidRPr="00BF08C8" w:rsidRDefault="00182156" w:rsidP="0082200C">
            <w:pPr>
              <w:pStyle w:val="Subttulo"/>
              <w:rPr>
                <w:lang w:val="es-MX"/>
              </w:rPr>
            </w:pPr>
          </w:p>
        </w:tc>
      </w:tr>
    </w:tbl>
    <w:tbl>
      <w:tblPr>
        <w:tblStyle w:val="SOWTable"/>
        <w:tblW w:w="8995" w:type="dxa"/>
        <w:tblInd w:w="5" w:type="dxa"/>
        <w:tblBorders>
          <w:top w:val="single" w:sz="4" w:space="0" w:color="A899E7" w:themeColor="accent1" w:themeTint="99"/>
          <w:left w:val="single" w:sz="4" w:space="0" w:color="A899E7" w:themeColor="accent1" w:themeTint="99"/>
          <w:bottom w:val="single" w:sz="4" w:space="0" w:color="A899E7" w:themeColor="accent1" w:themeTint="99"/>
          <w:right w:val="single" w:sz="4" w:space="0" w:color="A899E7" w:themeColor="accent1" w:themeTint="99"/>
          <w:insideH w:val="single" w:sz="6" w:space="0" w:color="A899E7" w:themeColor="accent1" w:themeTint="99"/>
          <w:insideV w:val="single" w:sz="4" w:space="0" w:color="A899E7" w:themeColor="accent1" w:themeTint="99"/>
        </w:tblBorders>
        <w:tblLayout w:type="fixed"/>
        <w:tblLook w:val="0620" w:firstRow="1" w:lastRow="0" w:firstColumn="0" w:lastColumn="0" w:noHBand="1" w:noVBand="1"/>
        <w:tblDescription w:val="Layout table to enter Company Name, Address, and Logo"/>
      </w:tblPr>
      <w:tblGrid>
        <w:gridCol w:w="2060"/>
        <w:gridCol w:w="3510"/>
        <w:gridCol w:w="3425"/>
      </w:tblGrid>
      <w:tr w:rsidR="00277B3D" w14:paraId="3385DC9A" w14:textId="77777777" w:rsidTr="0066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2DDF7" w:themeFill="accent1" w:themeFillTint="33"/>
          </w:tcPr>
          <w:p w14:paraId="28C9FE0A" w14:textId="7CAA9469" w:rsidR="00277B3D" w:rsidRPr="00D17AF7" w:rsidRDefault="00FC1F99" w:rsidP="00D17AF7">
            <w:pPr>
              <w:pStyle w:val="TableHeader"/>
            </w:pPr>
            <w:sdt>
              <w:sdtPr>
                <w:id w:val="-30578705"/>
                <w:placeholder>
                  <w:docPart w:val="408FE82FF1704DED9354FFBB7C05946B"/>
                </w:placeholder>
                <w15:appearance w15:val="hidden"/>
              </w:sdtPr>
              <w:sdtEndPr/>
              <w:sdtContent>
                <w:r w:rsidR="00843056">
                  <w:t>Fecha:</w:t>
                </w:r>
              </w:sdtContent>
            </w:sdt>
          </w:p>
        </w:tc>
        <w:tc>
          <w:tcPr>
            <w:tcW w:w="3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2DDF7" w:themeFill="accent1" w:themeFillTint="33"/>
          </w:tcPr>
          <w:p w14:paraId="68238A6A" w14:textId="4D641376" w:rsidR="00277B3D" w:rsidRPr="00D17AF7" w:rsidRDefault="00FC1F99" w:rsidP="00D17AF7">
            <w:pPr>
              <w:pStyle w:val="TableHeader"/>
            </w:pPr>
            <w:sdt>
              <w:sdtPr>
                <w:id w:val="1410813417"/>
                <w:placeholder>
                  <w:docPart w:val="8228A94614F640D5B520420731C0193E"/>
                </w:placeholder>
                <w15:appearance w15:val="hidden"/>
              </w:sdtPr>
              <w:sdtEndPr/>
              <w:sdtContent>
                <w:r w:rsidR="00BF08C8">
                  <w:t>ROL:</w:t>
                </w:r>
              </w:sdtContent>
            </w:sdt>
            <w:r w:rsidR="00D17AF7" w:rsidRPr="00D17AF7">
              <w:t xml:space="preserve"> </w:t>
            </w:r>
          </w:p>
        </w:tc>
        <w:tc>
          <w:tcPr>
            <w:tcW w:w="3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2DDF7" w:themeFill="accent1" w:themeFillTint="33"/>
          </w:tcPr>
          <w:p w14:paraId="3681FAF8" w14:textId="773FB5A8" w:rsidR="00277B3D" w:rsidRPr="00D17AF7" w:rsidRDefault="00FC1F99" w:rsidP="00D17AF7">
            <w:pPr>
              <w:pStyle w:val="TableHeader"/>
            </w:pPr>
            <w:sdt>
              <w:sdtPr>
                <w:id w:val="579568588"/>
                <w:placeholder>
                  <w:docPart w:val="0EFB4006A4E4420FB686A85EA190F82C"/>
                </w:placeholder>
                <w15:appearance w15:val="hidden"/>
              </w:sdtPr>
              <w:sdtEndPr/>
              <w:sdtContent>
                <w:r w:rsidR="00843056">
                  <w:t>Versión</w:t>
                </w:r>
              </w:sdtContent>
            </w:sdt>
            <w:r w:rsidR="00D17AF7" w:rsidRPr="00D17AF7">
              <w:t xml:space="preserve"> </w:t>
            </w:r>
          </w:p>
        </w:tc>
      </w:tr>
      <w:tr w:rsidR="00277B3D" w14:paraId="796145A1" w14:textId="77777777" w:rsidTr="00D3230C">
        <w:trPr>
          <w:trHeight w:val="264"/>
        </w:trPr>
        <w:tc>
          <w:tcPr>
            <w:tcW w:w="2060" w:type="dxa"/>
          </w:tcPr>
          <w:p w14:paraId="316CD7FD" w14:textId="4F6AB0EC" w:rsidR="00277B3D" w:rsidRDefault="00277B3D" w:rsidP="00D17AF7"/>
        </w:tc>
        <w:tc>
          <w:tcPr>
            <w:tcW w:w="3510" w:type="dxa"/>
          </w:tcPr>
          <w:p w14:paraId="74F5FFA8" w14:textId="190D6600" w:rsidR="00E803F4" w:rsidRDefault="00E803F4" w:rsidP="00843056"/>
        </w:tc>
        <w:tc>
          <w:tcPr>
            <w:tcW w:w="3425" w:type="dxa"/>
          </w:tcPr>
          <w:p w14:paraId="37E5790A" w14:textId="320EC260" w:rsidR="006851E1" w:rsidRDefault="006851E1" w:rsidP="00843056"/>
        </w:tc>
      </w:tr>
    </w:tbl>
    <w:sdt>
      <w:sdtPr>
        <w:id w:val="-2110340964"/>
        <w:placeholder>
          <w:docPart w:val="2965855F14EC42A6AA7569D4EA02693F"/>
        </w:placeholder>
        <w15:appearance w15:val="hidden"/>
      </w:sdtPr>
      <w:sdtEndPr/>
      <w:sdtContent>
        <w:p w14:paraId="32E23818" w14:textId="7EBBE5B5" w:rsidR="009C6C28" w:rsidRPr="00843056" w:rsidRDefault="00843056">
          <w:pPr>
            <w:pStyle w:val="Ttulo1"/>
            <w:rPr>
              <w:lang w:val="es-MX"/>
            </w:rPr>
          </w:pPr>
          <w:r w:rsidRPr="00843056">
            <w:rPr>
              <w:lang w:val="es-MX"/>
            </w:rPr>
            <w:t>Alcance del Proyecto:</w:t>
          </w:r>
        </w:p>
      </w:sdtContent>
    </w:sdt>
    <w:sdt>
      <w:sdtPr>
        <w:id w:val="200678087"/>
        <w:placeholder>
          <w:docPart w:val="C3F9CCDC6C4C43CDB05F77979DB69CBC"/>
        </w:placeholder>
        <w15:appearance w15:val="hidden"/>
      </w:sdtPr>
      <w:sdtEndPr/>
      <w:sdtContent>
        <w:p w14:paraId="243817D8" w14:textId="19E648C0" w:rsidR="009B5567" w:rsidRDefault="009B5567" w:rsidP="009B5567">
          <w:pPr>
            <w:rPr>
              <w:lang w:val="es-MX"/>
            </w:rPr>
          </w:pPr>
          <w:r>
            <w:rPr>
              <w:lang w:val="es-MX"/>
            </w:rPr>
            <w:t>Alcance del proyecto ( A quien va dirigida, Cuantas funcionalidades</w:t>
          </w:r>
        </w:p>
        <w:p w14:paraId="6488AAFC" w14:textId="7B43B570" w:rsidR="00843056" w:rsidRPr="00843056" w:rsidRDefault="00FC1F99" w:rsidP="007330E9">
          <w:pPr>
            <w:rPr>
              <w:lang w:val="es-MX"/>
            </w:rPr>
          </w:pPr>
        </w:p>
      </w:sdtContent>
    </w:sdt>
    <w:tbl>
      <w:tblPr>
        <w:tblStyle w:val="TipTable"/>
        <w:tblW w:w="0" w:type="auto"/>
        <w:shd w:val="clear" w:color="auto" w:fill="F2F2F2" w:themeFill="background1" w:themeFillShade="F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23"/>
        <w:gridCol w:w="8402"/>
      </w:tblGrid>
      <w:tr w:rsidR="002C6224" w:rsidRPr="00C768F5" w14:paraId="702411A9" w14:textId="77777777" w:rsidTr="0067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F2F2F2" w:themeFill="background1" w:themeFillShade="F2"/>
            <w:vAlign w:val="center"/>
          </w:tcPr>
          <w:p w14:paraId="1DD89A53" w14:textId="3AB5C0FA" w:rsidR="002C6224" w:rsidRPr="00843056" w:rsidRDefault="002C6224" w:rsidP="000B25ED">
            <w:pPr>
              <w:pStyle w:val="Sinespaciado"/>
              <w:rPr>
                <w:lang w:val="es-MX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19A5290A" w14:textId="7B80EEA5" w:rsidR="002C6224" w:rsidRPr="00843056" w:rsidRDefault="009B5567" w:rsidP="000B25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Agrega los renglones que te sean necesarios </w:t>
            </w:r>
          </w:p>
        </w:tc>
      </w:tr>
    </w:tbl>
    <w:tbl>
      <w:tblPr>
        <w:tblStyle w:val="Tablaconcuadrcula"/>
        <w:tblW w:w="10980" w:type="dxa"/>
        <w:tblInd w:w="-1175" w:type="dxa"/>
        <w:tblLook w:val="04A0" w:firstRow="1" w:lastRow="0" w:firstColumn="1" w:lastColumn="0" w:noHBand="0" w:noVBand="1"/>
        <w:tblDescription w:val="Layout table"/>
      </w:tblPr>
      <w:tblGrid>
        <w:gridCol w:w="1096"/>
        <w:gridCol w:w="1797"/>
        <w:gridCol w:w="8087"/>
      </w:tblGrid>
      <w:tr w:rsidR="006925C1" w14:paraId="55B57B38" w14:textId="77777777" w:rsidTr="009B5567">
        <w:tc>
          <w:tcPr>
            <w:tcW w:w="990" w:type="dxa"/>
            <w:shd w:val="clear" w:color="auto" w:fill="462AB5" w:themeFill="accent1" w:themeFillShade="BF"/>
          </w:tcPr>
          <w:p w14:paraId="3E95969C" w14:textId="45F4A4AA" w:rsidR="006925C1" w:rsidRPr="009B5567" w:rsidRDefault="006925C1" w:rsidP="006925C1">
            <w:pPr>
              <w:jc w:val="center"/>
              <w:rPr>
                <w:b/>
                <w:bCs/>
                <w:color w:val="FFFFFF" w:themeColor="background1"/>
                <w:lang w:val="es-MX"/>
              </w:rPr>
            </w:pPr>
            <w:r w:rsidRPr="009B5567">
              <w:rPr>
                <w:b/>
                <w:bCs/>
                <w:color w:val="FFFFFF" w:themeColor="background1"/>
                <w:lang w:val="es-MX"/>
              </w:rPr>
              <w:t>TIPO</w:t>
            </w:r>
          </w:p>
        </w:tc>
        <w:tc>
          <w:tcPr>
            <w:tcW w:w="1800" w:type="dxa"/>
            <w:shd w:val="clear" w:color="auto" w:fill="462AB5" w:themeFill="accent1" w:themeFillShade="BF"/>
          </w:tcPr>
          <w:p w14:paraId="0BBFA7BB" w14:textId="2F757CD5" w:rsidR="006925C1" w:rsidRPr="009B5567" w:rsidRDefault="009B5567" w:rsidP="006925C1">
            <w:pPr>
              <w:jc w:val="center"/>
              <w:rPr>
                <w:b/>
                <w:bCs/>
                <w:color w:val="FFFFFF" w:themeColor="background1"/>
                <w:lang w:val="es-MX"/>
              </w:rPr>
            </w:pPr>
            <w:r w:rsidRPr="009B5567">
              <w:rPr>
                <w:b/>
                <w:bCs/>
                <w:color w:val="FFFFFF" w:themeColor="background1"/>
                <w:lang w:val="es-MX"/>
              </w:rPr>
              <w:t>NOMBRE DE LA FUNCIONALIDAD</w:t>
            </w:r>
          </w:p>
        </w:tc>
        <w:tc>
          <w:tcPr>
            <w:tcW w:w="8190" w:type="dxa"/>
            <w:shd w:val="clear" w:color="auto" w:fill="462AB5" w:themeFill="accent1" w:themeFillShade="BF"/>
          </w:tcPr>
          <w:p w14:paraId="5292683B" w14:textId="7490A940" w:rsidR="006925C1" w:rsidRPr="009B5567" w:rsidRDefault="006925C1" w:rsidP="006925C1">
            <w:pPr>
              <w:jc w:val="center"/>
              <w:rPr>
                <w:b/>
                <w:bCs/>
                <w:color w:val="FFFFFF" w:themeColor="background1"/>
                <w:lang w:val="es-MX"/>
              </w:rPr>
            </w:pPr>
            <w:r w:rsidRPr="009B5567">
              <w:rPr>
                <w:b/>
                <w:bCs/>
                <w:color w:val="FFFFFF" w:themeColor="background1"/>
                <w:lang w:val="es-MX"/>
              </w:rPr>
              <w:t>DESCRIPCIÓN</w:t>
            </w:r>
          </w:p>
        </w:tc>
      </w:tr>
      <w:tr w:rsidR="006925C1" w:rsidRPr="009B5567" w14:paraId="255D5A71" w14:textId="77777777" w:rsidTr="009B5567">
        <w:trPr>
          <w:trHeight w:val="701"/>
        </w:trPr>
        <w:tc>
          <w:tcPr>
            <w:tcW w:w="990" w:type="dxa"/>
          </w:tcPr>
          <w:p w14:paraId="6F329D56" w14:textId="77777777" w:rsidR="00CC2751" w:rsidRDefault="00CC2751">
            <w:pPr>
              <w:rPr>
                <w:lang w:val="es-MX"/>
              </w:rPr>
            </w:pPr>
          </w:p>
          <w:p w14:paraId="1911B7DB" w14:textId="77777777" w:rsidR="00CC2751" w:rsidRDefault="00CC2751">
            <w:pPr>
              <w:rPr>
                <w:lang w:val="es-MX"/>
              </w:rPr>
            </w:pPr>
          </w:p>
          <w:p w14:paraId="0A673347" w14:textId="77777777" w:rsidR="00CC2751" w:rsidRDefault="00CC2751">
            <w:pPr>
              <w:rPr>
                <w:lang w:val="es-MX"/>
              </w:rPr>
            </w:pPr>
          </w:p>
          <w:p w14:paraId="540F98E2" w14:textId="77777777" w:rsidR="00CC2751" w:rsidRDefault="00CC2751">
            <w:pPr>
              <w:rPr>
                <w:lang w:val="es-MX"/>
              </w:rPr>
            </w:pPr>
          </w:p>
          <w:p w14:paraId="54D56D37" w14:textId="77777777" w:rsidR="00CC2751" w:rsidRDefault="00CC2751">
            <w:pPr>
              <w:rPr>
                <w:lang w:val="es-MX"/>
              </w:rPr>
            </w:pPr>
          </w:p>
          <w:p w14:paraId="13FD71F2" w14:textId="77777777" w:rsidR="00CC2751" w:rsidRDefault="00CC2751">
            <w:pPr>
              <w:rPr>
                <w:lang w:val="es-MX"/>
              </w:rPr>
            </w:pPr>
          </w:p>
          <w:p w14:paraId="5FDD2C46" w14:textId="77777777" w:rsidR="00CC2751" w:rsidRDefault="00CC2751">
            <w:pPr>
              <w:rPr>
                <w:lang w:val="es-MX"/>
              </w:rPr>
            </w:pPr>
          </w:p>
          <w:p w14:paraId="2E4500BE" w14:textId="7D0910F9" w:rsidR="006925C1" w:rsidRDefault="006925C1">
            <w:pPr>
              <w:rPr>
                <w:lang w:val="es-MX"/>
              </w:rPr>
            </w:pPr>
            <w:r>
              <w:rPr>
                <w:lang w:val="es-MX"/>
              </w:rPr>
              <w:t>Funcional</w:t>
            </w:r>
          </w:p>
        </w:tc>
        <w:tc>
          <w:tcPr>
            <w:tcW w:w="1800" w:type="dxa"/>
          </w:tcPr>
          <w:p w14:paraId="406C625B" w14:textId="77777777" w:rsidR="00CC2751" w:rsidRDefault="00CC2751">
            <w:pPr>
              <w:rPr>
                <w:lang w:val="es-MX"/>
              </w:rPr>
            </w:pPr>
          </w:p>
          <w:p w14:paraId="1AD159E9" w14:textId="77777777" w:rsidR="00CC2751" w:rsidRDefault="00CC2751">
            <w:pPr>
              <w:rPr>
                <w:lang w:val="es-MX"/>
              </w:rPr>
            </w:pPr>
          </w:p>
          <w:p w14:paraId="1075A2FB" w14:textId="77777777" w:rsidR="00CC2751" w:rsidRDefault="00CC2751">
            <w:pPr>
              <w:rPr>
                <w:lang w:val="es-MX"/>
              </w:rPr>
            </w:pPr>
          </w:p>
          <w:p w14:paraId="184BDB2C" w14:textId="77777777" w:rsidR="00CC2751" w:rsidRDefault="00CC2751">
            <w:pPr>
              <w:rPr>
                <w:lang w:val="es-MX"/>
              </w:rPr>
            </w:pPr>
          </w:p>
          <w:p w14:paraId="481BEB8E" w14:textId="77777777" w:rsidR="00CC2751" w:rsidRDefault="00CC2751">
            <w:pPr>
              <w:rPr>
                <w:lang w:val="es-MX"/>
              </w:rPr>
            </w:pPr>
          </w:p>
          <w:p w14:paraId="17E79ADB" w14:textId="77777777" w:rsidR="00CC2751" w:rsidRDefault="00CC2751">
            <w:pPr>
              <w:rPr>
                <w:lang w:val="es-MX"/>
              </w:rPr>
            </w:pPr>
          </w:p>
          <w:p w14:paraId="67C7B8EF" w14:textId="77777777" w:rsidR="00CC2751" w:rsidRDefault="00CC2751">
            <w:pPr>
              <w:rPr>
                <w:lang w:val="es-MX"/>
              </w:rPr>
            </w:pPr>
          </w:p>
          <w:p w14:paraId="283A33FE" w14:textId="1A0551AD" w:rsidR="006925C1" w:rsidRDefault="006925C1">
            <w:pPr>
              <w:rPr>
                <w:lang w:val="es-MX"/>
              </w:rPr>
            </w:pPr>
          </w:p>
        </w:tc>
        <w:tc>
          <w:tcPr>
            <w:tcW w:w="8190" w:type="dxa"/>
          </w:tcPr>
          <w:p w14:paraId="66AA2BEA" w14:textId="77777777" w:rsidR="00D3230C" w:rsidRDefault="00D3230C" w:rsidP="007C48F3">
            <w:pPr>
              <w:rPr>
                <w:lang w:val="es-MX"/>
              </w:rPr>
            </w:pPr>
          </w:p>
          <w:p w14:paraId="6EF34A3A" w14:textId="77777777" w:rsidR="00D3230C" w:rsidRDefault="00D3230C" w:rsidP="007C48F3">
            <w:pPr>
              <w:rPr>
                <w:lang w:val="es-MX"/>
              </w:rPr>
            </w:pPr>
          </w:p>
          <w:p w14:paraId="5BE96F3D" w14:textId="688214DB" w:rsidR="00D3230C" w:rsidRDefault="00D3230C" w:rsidP="007C48F3">
            <w:pPr>
              <w:rPr>
                <w:lang w:val="es-MX"/>
              </w:rPr>
            </w:pPr>
          </w:p>
        </w:tc>
      </w:tr>
      <w:tr w:rsidR="006925C1" w:rsidRPr="009B5567" w14:paraId="10447032" w14:textId="77777777" w:rsidTr="0004439B">
        <w:tc>
          <w:tcPr>
            <w:tcW w:w="990" w:type="dxa"/>
          </w:tcPr>
          <w:p w14:paraId="49F6C3E7" w14:textId="77777777" w:rsidR="007C48F3" w:rsidRDefault="007C48F3">
            <w:pPr>
              <w:rPr>
                <w:lang w:val="es-MX"/>
              </w:rPr>
            </w:pPr>
          </w:p>
          <w:p w14:paraId="44975C59" w14:textId="77777777" w:rsidR="007C48F3" w:rsidRDefault="007C48F3">
            <w:pPr>
              <w:rPr>
                <w:lang w:val="es-MX"/>
              </w:rPr>
            </w:pPr>
          </w:p>
          <w:p w14:paraId="136901F2" w14:textId="77777777" w:rsidR="007C48F3" w:rsidRDefault="007C48F3">
            <w:pPr>
              <w:rPr>
                <w:lang w:val="es-MX"/>
              </w:rPr>
            </w:pPr>
          </w:p>
          <w:p w14:paraId="09636E61" w14:textId="7DBE950D" w:rsidR="006925C1" w:rsidRDefault="007C48F3">
            <w:pPr>
              <w:rPr>
                <w:lang w:val="es-MX"/>
              </w:rPr>
            </w:pPr>
            <w:r>
              <w:rPr>
                <w:lang w:val="es-MX"/>
              </w:rPr>
              <w:t>Funcional</w:t>
            </w:r>
          </w:p>
        </w:tc>
        <w:tc>
          <w:tcPr>
            <w:tcW w:w="1800" w:type="dxa"/>
          </w:tcPr>
          <w:p w14:paraId="623D49F5" w14:textId="77777777" w:rsidR="007C48F3" w:rsidRDefault="007C48F3">
            <w:pPr>
              <w:rPr>
                <w:lang w:val="es-MX"/>
              </w:rPr>
            </w:pPr>
          </w:p>
          <w:p w14:paraId="33FE5E30" w14:textId="77777777" w:rsidR="007C48F3" w:rsidRDefault="007C48F3">
            <w:pPr>
              <w:rPr>
                <w:lang w:val="es-MX"/>
              </w:rPr>
            </w:pPr>
          </w:p>
          <w:p w14:paraId="2930D8B6" w14:textId="77777777" w:rsidR="007C48F3" w:rsidRDefault="007C48F3">
            <w:pPr>
              <w:rPr>
                <w:lang w:val="es-MX"/>
              </w:rPr>
            </w:pPr>
          </w:p>
          <w:p w14:paraId="468E4419" w14:textId="591B1796" w:rsidR="006925C1" w:rsidRDefault="006925C1">
            <w:pPr>
              <w:rPr>
                <w:lang w:val="es-MX"/>
              </w:rPr>
            </w:pPr>
          </w:p>
        </w:tc>
        <w:tc>
          <w:tcPr>
            <w:tcW w:w="8190" w:type="dxa"/>
          </w:tcPr>
          <w:p w14:paraId="5AD74A26" w14:textId="7F64C91A" w:rsidR="007C48F3" w:rsidRDefault="007C48F3" w:rsidP="009B5567">
            <w:pPr>
              <w:rPr>
                <w:lang w:val="es-MX"/>
              </w:rPr>
            </w:pPr>
          </w:p>
        </w:tc>
      </w:tr>
      <w:tr w:rsidR="006925C1" w14:paraId="50CBCFF3" w14:textId="77777777" w:rsidTr="0004439B">
        <w:tc>
          <w:tcPr>
            <w:tcW w:w="990" w:type="dxa"/>
          </w:tcPr>
          <w:p w14:paraId="291E3F6E" w14:textId="77777777" w:rsidR="007C48F3" w:rsidRDefault="007C48F3">
            <w:pPr>
              <w:rPr>
                <w:lang w:val="es-MX"/>
              </w:rPr>
            </w:pPr>
          </w:p>
          <w:p w14:paraId="2C90E038" w14:textId="77FC6792" w:rsidR="006925C1" w:rsidRDefault="007C48F3">
            <w:pPr>
              <w:rPr>
                <w:lang w:val="es-MX"/>
              </w:rPr>
            </w:pPr>
            <w:r>
              <w:rPr>
                <w:lang w:val="es-MX"/>
              </w:rPr>
              <w:t>Funcional</w:t>
            </w:r>
          </w:p>
        </w:tc>
        <w:tc>
          <w:tcPr>
            <w:tcW w:w="1800" w:type="dxa"/>
          </w:tcPr>
          <w:p w14:paraId="53C6CF4F" w14:textId="77777777" w:rsidR="007C48F3" w:rsidRDefault="007C48F3">
            <w:pPr>
              <w:rPr>
                <w:lang w:val="es-MX"/>
              </w:rPr>
            </w:pPr>
          </w:p>
          <w:p w14:paraId="4CF684B5" w14:textId="69BF95C0" w:rsidR="006925C1" w:rsidRDefault="006925C1">
            <w:pPr>
              <w:rPr>
                <w:lang w:val="es-MX"/>
              </w:rPr>
            </w:pPr>
          </w:p>
        </w:tc>
        <w:tc>
          <w:tcPr>
            <w:tcW w:w="8190" w:type="dxa"/>
          </w:tcPr>
          <w:p w14:paraId="284DEEB8" w14:textId="75E0E0CE" w:rsidR="007C48F3" w:rsidRDefault="007C48F3">
            <w:pPr>
              <w:rPr>
                <w:lang w:val="es-MX"/>
              </w:rPr>
            </w:pPr>
          </w:p>
        </w:tc>
      </w:tr>
      <w:tr w:rsidR="006925C1" w:rsidRPr="009B5567" w14:paraId="3B4A7652" w14:textId="77777777" w:rsidTr="0004439B">
        <w:tc>
          <w:tcPr>
            <w:tcW w:w="990" w:type="dxa"/>
          </w:tcPr>
          <w:p w14:paraId="35F58594" w14:textId="77107243" w:rsidR="006925C1" w:rsidRDefault="009B5567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Funcionalidad Secundaria</w:t>
            </w:r>
          </w:p>
        </w:tc>
        <w:tc>
          <w:tcPr>
            <w:tcW w:w="1800" w:type="dxa"/>
          </w:tcPr>
          <w:p w14:paraId="2712529D" w14:textId="3611E335" w:rsidR="006925C1" w:rsidRDefault="006925C1">
            <w:pPr>
              <w:rPr>
                <w:lang w:val="es-MX"/>
              </w:rPr>
            </w:pPr>
          </w:p>
        </w:tc>
        <w:tc>
          <w:tcPr>
            <w:tcW w:w="8190" w:type="dxa"/>
          </w:tcPr>
          <w:p w14:paraId="04F80E55" w14:textId="2E3B5AA9" w:rsidR="007C48F3" w:rsidRDefault="007C48F3">
            <w:pPr>
              <w:rPr>
                <w:lang w:val="es-MX"/>
              </w:rPr>
            </w:pPr>
          </w:p>
        </w:tc>
      </w:tr>
      <w:tr w:rsidR="006925C1" w:rsidRPr="009B5567" w14:paraId="7AA69306" w14:textId="77777777" w:rsidTr="0004439B">
        <w:tc>
          <w:tcPr>
            <w:tcW w:w="990" w:type="dxa"/>
          </w:tcPr>
          <w:p w14:paraId="32A9FE68" w14:textId="310C4D22" w:rsidR="006925C1" w:rsidRDefault="009B5567">
            <w:pPr>
              <w:rPr>
                <w:lang w:val="es-MX"/>
              </w:rPr>
            </w:pPr>
            <w:r>
              <w:rPr>
                <w:lang w:val="es-MX"/>
              </w:rPr>
              <w:t>Funcionalidad Secundaria</w:t>
            </w:r>
          </w:p>
        </w:tc>
        <w:tc>
          <w:tcPr>
            <w:tcW w:w="1800" w:type="dxa"/>
          </w:tcPr>
          <w:p w14:paraId="3E91B4B9" w14:textId="67462B9D" w:rsidR="006925C1" w:rsidRDefault="006925C1">
            <w:pPr>
              <w:rPr>
                <w:lang w:val="es-MX"/>
              </w:rPr>
            </w:pPr>
          </w:p>
        </w:tc>
        <w:tc>
          <w:tcPr>
            <w:tcW w:w="8190" w:type="dxa"/>
          </w:tcPr>
          <w:p w14:paraId="76CEE7FC" w14:textId="69518B00" w:rsidR="0004439B" w:rsidRDefault="0004439B">
            <w:pPr>
              <w:rPr>
                <w:lang w:val="es-MX"/>
              </w:rPr>
            </w:pPr>
          </w:p>
        </w:tc>
      </w:tr>
      <w:tr w:rsidR="00D3230C" w:rsidRPr="009B5567" w14:paraId="279ECE74" w14:textId="77777777" w:rsidTr="0004439B">
        <w:tc>
          <w:tcPr>
            <w:tcW w:w="990" w:type="dxa"/>
          </w:tcPr>
          <w:p w14:paraId="71ED4D12" w14:textId="48C0CE13" w:rsidR="00D3230C" w:rsidRDefault="009B5567">
            <w:pPr>
              <w:rPr>
                <w:lang w:val="es-MX"/>
              </w:rPr>
            </w:pPr>
            <w:r>
              <w:rPr>
                <w:lang w:val="es-MX"/>
              </w:rPr>
              <w:t>Funcionalidad Secundaria</w:t>
            </w:r>
          </w:p>
        </w:tc>
        <w:tc>
          <w:tcPr>
            <w:tcW w:w="1800" w:type="dxa"/>
          </w:tcPr>
          <w:p w14:paraId="37B2A11A" w14:textId="0A040B31" w:rsidR="00D3230C" w:rsidRDefault="00D3230C">
            <w:pPr>
              <w:rPr>
                <w:lang w:val="es-MX"/>
              </w:rPr>
            </w:pPr>
          </w:p>
        </w:tc>
        <w:tc>
          <w:tcPr>
            <w:tcW w:w="8190" w:type="dxa"/>
          </w:tcPr>
          <w:p w14:paraId="5ADB3C22" w14:textId="09B99A76" w:rsidR="00D3230C" w:rsidRDefault="00D3230C">
            <w:pPr>
              <w:rPr>
                <w:lang w:val="es-MX"/>
              </w:rPr>
            </w:pPr>
          </w:p>
        </w:tc>
      </w:tr>
      <w:tr w:rsidR="009B5567" w:rsidRPr="009B5567" w14:paraId="58368AC3" w14:textId="77777777" w:rsidTr="0004439B">
        <w:tc>
          <w:tcPr>
            <w:tcW w:w="990" w:type="dxa"/>
          </w:tcPr>
          <w:p w14:paraId="5F07D579" w14:textId="2AEBE788" w:rsidR="009B5567" w:rsidRDefault="009B5567">
            <w:pPr>
              <w:rPr>
                <w:lang w:val="es-MX"/>
              </w:rPr>
            </w:pPr>
            <w:r>
              <w:rPr>
                <w:lang w:val="es-MX"/>
              </w:rPr>
              <w:t>Funcionalidad Innovadora</w:t>
            </w:r>
          </w:p>
        </w:tc>
        <w:tc>
          <w:tcPr>
            <w:tcW w:w="1800" w:type="dxa"/>
          </w:tcPr>
          <w:p w14:paraId="4A957B24" w14:textId="77777777" w:rsidR="009B5567" w:rsidRDefault="009B5567">
            <w:pPr>
              <w:rPr>
                <w:lang w:val="es-MX"/>
              </w:rPr>
            </w:pPr>
          </w:p>
        </w:tc>
        <w:tc>
          <w:tcPr>
            <w:tcW w:w="8190" w:type="dxa"/>
          </w:tcPr>
          <w:p w14:paraId="63A1FB67" w14:textId="77777777" w:rsidR="009B5567" w:rsidRDefault="009B5567">
            <w:pPr>
              <w:rPr>
                <w:lang w:val="es-MX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000000" w:themeColor="text1"/>
          <w:spacing w:val="0"/>
          <w:sz w:val="16"/>
          <w:szCs w:val="20"/>
        </w:rPr>
        <w:id w:val="181784530"/>
        <w:placeholder>
          <w:docPart w:val="1F7CEE94915B416DA52A529B3BBD0357"/>
        </w:placeholder>
        <w15:appearance w15:val="hidden"/>
      </w:sdtPr>
      <w:sdtEndPr/>
      <w:sdtContent>
        <w:p w14:paraId="5DCDB795" w14:textId="77777777" w:rsidR="00D3230C" w:rsidRDefault="00D3230C">
          <w:pPr>
            <w:pStyle w:val="Ttulo1"/>
          </w:pPr>
        </w:p>
        <w:p w14:paraId="52D41619" w14:textId="7D7F5B8C" w:rsidR="009C6C28" w:rsidRDefault="0004439B">
          <w:pPr>
            <w:pStyle w:val="Ttulo1"/>
            <w:rPr>
              <w:lang w:val="es-MX"/>
            </w:rPr>
          </w:pPr>
          <w:r w:rsidRPr="009B5567">
            <w:rPr>
              <w:lang w:val="es-MX"/>
            </w:rPr>
            <w:t xml:space="preserve">Requerimiento No Funcional </w:t>
          </w:r>
          <w:r w:rsidR="00D3230C" w:rsidRPr="009B5567">
            <w:rPr>
              <w:lang w:val="es-MX"/>
            </w:rPr>
            <w:t>(RNF</w:t>
          </w:r>
          <w:r w:rsidRPr="009B5567">
            <w:rPr>
              <w:lang w:val="es-MX"/>
            </w:rPr>
            <w:t>)</w:t>
          </w:r>
        </w:p>
        <w:p w14:paraId="4AECA7E9" w14:textId="0E43FE2E" w:rsidR="009B5567" w:rsidRDefault="009B5567" w:rsidP="009B5567">
          <w:pPr>
            <w:rPr>
              <w:lang w:val="es-MX"/>
            </w:rPr>
          </w:pPr>
          <w:r>
            <w:rPr>
              <w:lang w:val="es-MX"/>
            </w:rPr>
            <w:t xml:space="preserve">Requerimientos del sistema </w:t>
          </w:r>
        </w:p>
        <w:p w14:paraId="44DDE440" w14:textId="77777777" w:rsidR="009B5567" w:rsidRDefault="009B5567" w:rsidP="009B5567">
          <w:pPr>
            <w:rPr>
              <w:lang w:val="es-MX"/>
            </w:rPr>
          </w:pPr>
        </w:p>
        <w:p w14:paraId="5A5E5B84" w14:textId="77777777" w:rsidR="009B5567" w:rsidRDefault="009B5567" w:rsidP="009B5567">
          <w:pPr>
            <w:rPr>
              <w:lang w:val="es-MX"/>
            </w:rPr>
          </w:pPr>
        </w:p>
        <w:p w14:paraId="4978B596" w14:textId="77777777" w:rsidR="009B5567" w:rsidRDefault="009B5567" w:rsidP="009B5567">
          <w:pPr>
            <w:rPr>
              <w:lang w:val="es-MX"/>
            </w:rPr>
          </w:pPr>
        </w:p>
        <w:p w14:paraId="2BF16D06" w14:textId="77777777" w:rsidR="002B5F52" w:rsidRDefault="002B5F52" w:rsidP="009B5567">
          <w:pPr>
            <w:rPr>
              <w:lang w:val="es-MX"/>
            </w:rPr>
          </w:pPr>
        </w:p>
        <w:p w14:paraId="0AF881F7" w14:textId="77777777" w:rsidR="002B5F52" w:rsidRDefault="002B5F52" w:rsidP="009B5567">
          <w:pPr>
            <w:rPr>
              <w:lang w:val="es-MX"/>
            </w:rPr>
          </w:pPr>
        </w:p>
        <w:p w14:paraId="31F8D7CC" w14:textId="77777777" w:rsidR="002B5F52" w:rsidRDefault="002B5F52" w:rsidP="009B5567">
          <w:pPr>
            <w:rPr>
              <w:lang w:val="es-MX"/>
            </w:rPr>
          </w:pPr>
        </w:p>
        <w:p w14:paraId="44A2103B" w14:textId="77777777" w:rsidR="002B5F52" w:rsidRDefault="002B5F52" w:rsidP="009B5567">
          <w:pPr>
            <w:rPr>
              <w:lang w:val="es-MX"/>
            </w:rPr>
          </w:pPr>
        </w:p>
        <w:p w14:paraId="2210FA54" w14:textId="77777777" w:rsidR="002B5F52" w:rsidRDefault="002B5F52" w:rsidP="009B5567">
          <w:pPr>
            <w:rPr>
              <w:lang w:val="es-MX"/>
            </w:rPr>
          </w:pPr>
        </w:p>
        <w:p w14:paraId="06BEFBAB" w14:textId="77777777" w:rsidR="002B5F52" w:rsidRDefault="002B5F52" w:rsidP="009B5567">
          <w:pPr>
            <w:rPr>
              <w:lang w:val="es-MX"/>
            </w:rPr>
          </w:pPr>
        </w:p>
        <w:p w14:paraId="3686D284" w14:textId="77777777" w:rsidR="009B5567" w:rsidRDefault="009B5567" w:rsidP="009B5567">
          <w:pPr>
            <w:rPr>
              <w:lang w:val="es-MX"/>
            </w:rPr>
          </w:pPr>
        </w:p>
        <w:p w14:paraId="072417A1" w14:textId="68F415CA" w:rsidR="009B5567" w:rsidRDefault="009B5567" w:rsidP="009B5567">
          <w:pPr>
            <w:pStyle w:val="Ttulo1"/>
            <w:rPr>
              <w:lang w:val="es-MX"/>
            </w:rPr>
          </w:pPr>
          <w:r>
            <w:rPr>
              <w:lang w:val="es-MX"/>
            </w:rPr>
            <w:t>Flujos</w:t>
          </w:r>
        </w:p>
        <w:p w14:paraId="6D6D6D75" w14:textId="77777777" w:rsidR="009B5567" w:rsidRDefault="009B5567" w:rsidP="009B5567">
          <w:pPr>
            <w:rPr>
              <w:lang w:val="es-MX"/>
            </w:rPr>
          </w:pPr>
        </w:p>
        <w:p w14:paraId="7C9BAF96" w14:textId="77777777" w:rsidR="009B5567" w:rsidRDefault="009B5567" w:rsidP="009B5567">
          <w:pPr>
            <w:rPr>
              <w:lang w:val="es-MX"/>
            </w:rPr>
          </w:pPr>
        </w:p>
        <w:p w14:paraId="29C759D1" w14:textId="77777777" w:rsidR="009B5567" w:rsidRDefault="009B5567" w:rsidP="009B5567">
          <w:pPr>
            <w:rPr>
              <w:lang w:val="es-MX"/>
            </w:rPr>
          </w:pPr>
        </w:p>
        <w:p w14:paraId="0812C315" w14:textId="77777777" w:rsidR="002B5F52" w:rsidRDefault="002B5F52" w:rsidP="009B5567">
          <w:pPr>
            <w:rPr>
              <w:lang w:val="es-MX"/>
            </w:rPr>
          </w:pPr>
        </w:p>
        <w:p w14:paraId="70E97F68" w14:textId="77777777" w:rsidR="002B5F52" w:rsidRDefault="002B5F52" w:rsidP="009B5567">
          <w:pPr>
            <w:rPr>
              <w:lang w:val="es-MX"/>
            </w:rPr>
          </w:pPr>
        </w:p>
        <w:p w14:paraId="1FE10751" w14:textId="77777777" w:rsidR="002B5F52" w:rsidRPr="009B5567" w:rsidRDefault="00FC1F99" w:rsidP="009B5567">
          <w:pPr>
            <w:rPr>
              <w:lang w:val="es-MX"/>
            </w:rPr>
          </w:pPr>
        </w:p>
      </w:sdtContent>
    </w:sdt>
    <w:p w14:paraId="77000235" w14:textId="77777777" w:rsidR="00D3230C" w:rsidRDefault="00D3230C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1642284B" w14:textId="77777777" w:rsidR="009B5567" w:rsidRDefault="009B5567" w:rsidP="009B5567">
      <w:pPr>
        <w:rPr>
          <w:lang w:val="es-MX"/>
        </w:rPr>
      </w:pPr>
    </w:p>
    <w:p w14:paraId="03108BD5" w14:textId="36594F38" w:rsidR="009B5567" w:rsidRDefault="009B5567" w:rsidP="009B5567">
      <w:pPr>
        <w:pStyle w:val="Ttulo1"/>
        <w:rPr>
          <w:lang w:val="es-MX"/>
        </w:rPr>
      </w:pPr>
      <w:r>
        <w:rPr>
          <w:lang w:val="es-MX"/>
        </w:rPr>
        <w:t>Imágenes / Bocetos</w:t>
      </w:r>
    </w:p>
    <w:p w14:paraId="6DB29755" w14:textId="77777777" w:rsidR="00D3230C" w:rsidRDefault="00D3230C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4004F5A7" w14:textId="77777777" w:rsidR="00D3230C" w:rsidRDefault="00D3230C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4F388647" w14:textId="77777777" w:rsidR="00D3230C" w:rsidRDefault="00D3230C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6472B1A9" w14:textId="77777777" w:rsidR="00D3230C" w:rsidRDefault="00D3230C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09FFA686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44AAF170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46351550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1DC02F3F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1006838F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26AA9161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77162157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43BD2717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46E1CA01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6B821EB5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474709FE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29754BB1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6B33B874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19A49969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7A8BC049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231FEFF6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52F12629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4894D286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6498A91D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490E4584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2E810260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01FA6B90" w14:textId="77777777" w:rsidR="009B5567" w:rsidRDefault="009B5567" w:rsidP="009B5567">
      <w:pPr>
        <w:rPr>
          <w:lang w:val="es-MX"/>
        </w:rPr>
      </w:pPr>
    </w:p>
    <w:p w14:paraId="7EFD280F" w14:textId="15D08240" w:rsidR="009B5567" w:rsidRDefault="002B5F52" w:rsidP="009B5567">
      <w:pPr>
        <w:pStyle w:val="Ttulo1"/>
        <w:rPr>
          <w:lang w:val="es-MX"/>
        </w:rPr>
      </w:pPr>
      <w:r>
        <w:rPr>
          <w:lang w:val="es-MX"/>
        </w:rPr>
        <w:t>Conclusiones</w:t>
      </w:r>
    </w:p>
    <w:p w14:paraId="50F6C2DC" w14:textId="77777777" w:rsidR="009B5567" w:rsidRDefault="009B5567" w:rsidP="009B5567">
      <w:pPr>
        <w:pStyle w:val="Cierre"/>
        <w:keepNext/>
        <w:keepLines/>
        <w:spacing w:before="0"/>
        <w:ind w:left="720"/>
        <w:rPr>
          <w:lang w:val="es-MX"/>
        </w:rPr>
      </w:pPr>
    </w:p>
    <w:p w14:paraId="259E429F" w14:textId="77777777" w:rsidR="009B5567" w:rsidRDefault="009B5567" w:rsidP="009B5567">
      <w:pPr>
        <w:pStyle w:val="Cierre"/>
        <w:keepNext/>
        <w:keepLines/>
        <w:spacing w:before="0"/>
        <w:ind w:left="720"/>
        <w:rPr>
          <w:lang w:val="es-MX"/>
        </w:rPr>
      </w:pPr>
    </w:p>
    <w:p w14:paraId="3D918979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0F65C04B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769FD50E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3CEC507D" w14:textId="77777777" w:rsidR="009B5567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p w14:paraId="2184E2B8" w14:textId="77777777" w:rsidR="009B5567" w:rsidRPr="0004439B" w:rsidRDefault="009B5567" w:rsidP="00D3230C">
      <w:pPr>
        <w:pStyle w:val="Cierre"/>
        <w:keepNext/>
        <w:keepLines/>
        <w:spacing w:before="0"/>
        <w:ind w:left="720"/>
        <w:rPr>
          <w:lang w:val="es-MX"/>
        </w:rPr>
      </w:pPr>
    </w:p>
    <w:sectPr w:rsidR="009B5567" w:rsidRPr="0004439B" w:rsidSect="003B69E0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891" w:right="1224" w:bottom="2160" w:left="2016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E8BC1" w14:textId="77777777" w:rsidR="00BD7265" w:rsidRDefault="00BD7265">
      <w:pPr>
        <w:spacing w:after="0" w:line="240" w:lineRule="auto"/>
      </w:pPr>
      <w:r>
        <w:separator/>
      </w:r>
    </w:p>
  </w:endnote>
  <w:endnote w:type="continuationSeparator" w:id="0">
    <w:p w14:paraId="618E3FB2" w14:textId="77777777" w:rsidR="00BD7265" w:rsidRDefault="00BD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single" w:sz="4" w:space="0" w:color="462A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7839"/>
      <w:gridCol w:w="1161"/>
    </w:tblGrid>
    <w:tr w:rsidR="00FA68E1" w14:paraId="04E4A411" w14:textId="77777777" w:rsidTr="000B25ED">
      <w:tc>
        <w:tcPr>
          <w:tcW w:w="4355" w:type="pct"/>
        </w:tcPr>
        <w:p w14:paraId="3877C399" w14:textId="7778E853" w:rsidR="00FA68E1" w:rsidRDefault="00FA68E1" w:rsidP="00FA68E1">
          <w:pPr>
            <w:pStyle w:val="Piedepgina"/>
          </w:pPr>
        </w:p>
      </w:tc>
      <w:tc>
        <w:tcPr>
          <w:tcW w:w="645" w:type="pct"/>
        </w:tcPr>
        <w:p w14:paraId="6597A011" w14:textId="77777777" w:rsidR="00FA68E1" w:rsidRDefault="00FA68E1" w:rsidP="00600C56">
          <w:pPr>
            <w:pStyle w:val="Piedepgina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14AF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276C544" w14:textId="5F3C7ACD" w:rsidR="009C6C28" w:rsidRDefault="00D3230C" w:rsidP="00FA68E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221D4E" wp14:editId="55B4437D">
              <wp:simplePos x="0" y="0"/>
              <wp:positionH relativeFrom="column">
                <wp:posOffset>-636270</wp:posOffset>
              </wp:positionH>
              <wp:positionV relativeFrom="paragraph">
                <wp:posOffset>-238125</wp:posOffset>
              </wp:positionV>
              <wp:extent cx="548640" cy="548640"/>
              <wp:effectExtent l="0" t="0" r="0" b="0"/>
              <wp:wrapNone/>
              <wp:docPr id="413220103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4298F4" w14:textId="7475BE45" w:rsidR="00A5655E" w:rsidRPr="00DD2180" w:rsidRDefault="00A5655E" w:rsidP="00A5655E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FFFFFF" w:themeColor="background1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221D4E" id="_x0000_s1031" alt="&quot;&quot;" style="position:absolute;margin-left:-50.1pt;margin-top:-18.75pt;width:43.2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" fillcolor="#2e1c78 [1604]" stroked="f" strokeweight="1pt">
              <o:lock v:ext="edit" aspectratio="t"/>
              <v:textbox>
                <w:txbxContent>
                  <w:p w14:paraId="454298F4" w14:textId="7475BE45" w:rsidR="00A5655E" w:rsidRPr="00DD2180" w:rsidRDefault="00A5655E" w:rsidP="00A5655E">
                    <w:pPr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47ACE47C" wp14:editId="0327BF9A">
          <wp:extent cx="622814" cy="266700"/>
          <wp:effectExtent l="0" t="0" r="6350" b="0"/>
          <wp:docPr id="1402057923" name="Picture 5" descr="MindH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MindHu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008" cy="272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single" w:sz="4" w:space="0" w:color="462A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7839"/>
      <w:gridCol w:w="1161"/>
    </w:tblGrid>
    <w:tr w:rsidR="00051324" w14:paraId="7F9845E5" w14:textId="77777777" w:rsidTr="00D41B39">
      <w:tc>
        <w:tcPr>
          <w:tcW w:w="4355" w:type="pct"/>
        </w:tcPr>
        <w:p w14:paraId="3A3DC431" w14:textId="4DBE341F" w:rsidR="00051324" w:rsidRDefault="00D3230C" w:rsidP="00051324">
          <w:pPr>
            <w:pStyle w:val="Piedepgina"/>
          </w:pPr>
          <w:r>
            <w:rPr>
              <w:noProof/>
            </w:rPr>
            <w:drawing>
              <wp:inline distT="0" distB="0" distL="0" distR="0" wp14:anchorId="6FA3FE80" wp14:editId="4A67B581">
                <wp:extent cx="569430" cy="243840"/>
                <wp:effectExtent l="0" t="0" r="2540" b="3810"/>
                <wp:docPr id="569465598" name="Picture 4" descr="Mind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MindHu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194" cy="250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" w:type="pct"/>
        </w:tcPr>
        <w:p w14:paraId="6E9C5C92" w14:textId="77777777" w:rsidR="00051324" w:rsidRDefault="00051324" w:rsidP="00E07F13">
          <w:pPr>
            <w:pStyle w:val="Piedepgina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3097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FBE61F3" w14:textId="77777777" w:rsidR="00E223AE" w:rsidRDefault="00A0456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EEFFD4" wp14:editId="5BA15F5C">
              <wp:simplePos x="0" y="0"/>
              <wp:positionH relativeFrom="column">
                <wp:posOffset>-645160</wp:posOffset>
              </wp:positionH>
              <wp:positionV relativeFrom="paragraph">
                <wp:posOffset>-460375</wp:posOffset>
              </wp:positionV>
              <wp:extent cx="548640" cy="548640"/>
              <wp:effectExtent l="0" t="0" r="0" b="0"/>
              <wp:wrapNone/>
              <wp:docPr id="1025208893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9E0DE2" w14:textId="2DAC42A9" w:rsidR="00A04567" w:rsidRPr="00DD2180" w:rsidRDefault="00A04567" w:rsidP="00A04567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FFFFFF" w:themeColor="background1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EEFFD4" id="_x0000_s1032" alt="&quot;&quot;" style="position:absolute;margin-left:-50.8pt;margin-top:-36.25pt;width:43.2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" fillcolor="#2e1c78 [1604]" stroked="f" strokeweight="1pt">
              <o:lock v:ext="edit" aspectratio="t"/>
              <v:textbox>
                <w:txbxContent>
                  <w:p w14:paraId="439E0DE2" w14:textId="2DAC42A9" w:rsidR="00A04567" w:rsidRPr="00DD2180" w:rsidRDefault="00A04567" w:rsidP="00A04567">
                    <w:pPr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CBDC5" w14:textId="77777777" w:rsidR="00BD7265" w:rsidRDefault="00BD7265">
      <w:pPr>
        <w:spacing w:after="0" w:line="240" w:lineRule="auto"/>
      </w:pPr>
      <w:r>
        <w:separator/>
      </w:r>
    </w:p>
  </w:footnote>
  <w:footnote w:type="continuationSeparator" w:id="0">
    <w:p w14:paraId="6190B723" w14:textId="77777777" w:rsidR="00BD7265" w:rsidRDefault="00BD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3830" w14:textId="77777777" w:rsidR="00907604" w:rsidRDefault="00A5655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17F9840" wp14:editId="67008A24">
              <wp:simplePos x="0" y="0"/>
              <wp:positionH relativeFrom="column">
                <wp:posOffset>-758190</wp:posOffset>
              </wp:positionH>
              <wp:positionV relativeFrom="paragraph">
                <wp:posOffset>-1679413</wp:posOffset>
              </wp:positionV>
              <wp:extent cx="548640" cy="548640"/>
              <wp:effectExtent l="0" t="0" r="0" b="0"/>
              <wp:wrapNone/>
              <wp:docPr id="1974722569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BC5B4D" w14:textId="77777777" w:rsidR="0044384D" w:rsidRPr="00DD2180" w:rsidRDefault="0044384D" w:rsidP="0044384D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FFFFFF" w:themeColor="background1"/>
                              <w:szCs w:val="16"/>
                            </w:rPr>
                          </w:pPr>
                          <w:r w:rsidRPr="00DD2180">
                            <w:rPr>
                              <w:rFonts w:asciiTheme="majorHAnsi" w:hAnsiTheme="majorHAnsi"/>
                              <w:b/>
                              <w:bCs/>
                              <w:color w:val="FFFFFF" w:themeColor="background1"/>
                              <w:szCs w:val="16"/>
                            </w:rPr>
                            <w:t>YOUR LOGO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7F9840" id="Rectangle 1" o:spid="_x0000_s1030" alt="&quot;&quot;" style="position:absolute;margin-left:-59.7pt;margin-top:-132.25pt;width:43.2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" fillcolor="#2e1c78 [1604]" stroked="f" strokeweight="1pt">
              <o:lock v:ext="edit" aspectratio="t"/>
              <v:textbox>
                <w:txbxContent>
                  <w:p w14:paraId="45BC5B4D" w14:textId="77777777" w:rsidR="0044384D" w:rsidRPr="00DD2180" w:rsidRDefault="0044384D" w:rsidP="0044384D">
                    <w:pPr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  <w:szCs w:val="16"/>
                      </w:rPr>
                    </w:pPr>
                    <w:r w:rsidRPr="00DD2180"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  <w:szCs w:val="16"/>
                      </w:rPr>
                      <w:t>YOUR LOGO HERE</w:t>
                    </w:r>
                  </w:p>
                </w:txbxContent>
              </v:textbox>
            </v:rect>
          </w:pict>
        </mc:Fallback>
      </mc:AlternateContent>
    </w:r>
    <w:r w:rsidR="00907604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C07E71" wp14:editId="65BF7616">
              <wp:simplePos x="0" y="0"/>
              <wp:positionH relativeFrom="column">
                <wp:posOffset>-1297093</wp:posOffset>
              </wp:positionH>
              <wp:positionV relativeFrom="paragraph">
                <wp:posOffset>-482600</wp:posOffset>
              </wp:positionV>
              <wp:extent cx="215900" cy="10215033"/>
              <wp:effectExtent l="0" t="0" r="0" b="0"/>
              <wp:wrapNone/>
              <wp:docPr id="2637781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00" cy="1021503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0E195" id="Rectangle 3" o:spid="_x0000_s1026" alt="&quot;&quot;" style="position:absolute;margin-left:-102.15pt;margin-top:-38pt;width:17pt;height:80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" fillcolor="#6f55d7 [3204]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9AFD" w14:textId="77777777" w:rsidR="00E223AE" w:rsidRDefault="008F4F42">
    <w:pPr>
      <w:pStyle w:val="Encabezad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D7317" wp14:editId="60C4FB71">
              <wp:simplePos x="0" y="0"/>
              <wp:positionH relativeFrom="column">
                <wp:posOffset>-1288627</wp:posOffset>
              </wp:positionH>
              <wp:positionV relativeFrom="paragraph">
                <wp:posOffset>-508000</wp:posOffset>
              </wp:positionV>
              <wp:extent cx="215900" cy="10189210"/>
              <wp:effectExtent l="0" t="0" r="0" b="0"/>
              <wp:wrapNone/>
              <wp:docPr id="588563744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00" cy="101892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781E36" id="Rectangle 3" o:spid="_x0000_s1026" alt="&quot;&quot;" style="position:absolute;margin-left:-101.45pt;margin-top:-40pt;width:17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" fillcolor="#6f55d7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42368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210AF"/>
    <w:multiLevelType w:val="hybridMultilevel"/>
    <w:tmpl w:val="82E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75921">
    <w:abstractNumId w:val="12"/>
  </w:num>
  <w:num w:numId="2" w16cid:durableId="63651864">
    <w:abstractNumId w:val="10"/>
  </w:num>
  <w:num w:numId="3" w16cid:durableId="1404792737">
    <w:abstractNumId w:val="11"/>
  </w:num>
  <w:num w:numId="4" w16cid:durableId="1813525301">
    <w:abstractNumId w:val="9"/>
  </w:num>
  <w:num w:numId="5" w16cid:durableId="58328496">
    <w:abstractNumId w:val="7"/>
  </w:num>
  <w:num w:numId="6" w16cid:durableId="1776053240">
    <w:abstractNumId w:val="6"/>
  </w:num>
  <w:num w:numId="7" w16cid:durableId="2142961736">
    <w:abstractNumId w:val="5"/>
  </w:num>
  <w:num w:numId="8" w16cid:durableId="265575339">
    <w:abstractNumId w:val="4"/>
  </w:num>
  <w:num w:numId="9" w16cid:durableId="1132407449">
    <w:abstractNumId w:val="8"/>
  </w:num>
  <w:num w:numId="10" w16cid:durableId="1401902076">
    <w:abstractNumId w:val="3"/>
  </w:num>
  <w:num w:numId="11" w16cid:durableId="1047605023">
    <w:abstractNumId w:val="2"/>
  </w:num>
  <w:num w:numId="12" w16cid:durableId="422805448">
    <w:abstractNumId w:val="1"/>
  </w:num>
  <w:num w:numId="13" w16cid:durableId="1693724736">
    <w:abstractNumId w:val="0"/>
  </w:num>
  <w:num w:numId="14" w16cid:durableId="857158642">
    <w:abstractNumId w:val="9"/>
  </w:num>
  <w:num w:numId="15" w16cid:durableId="8551887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C8"/>
    <w:rsid w:val="00011CC2"/>
    <w:rsid w:val="000304D8"/>
    <w:rsid w:val="00040CC8"/>
    <w:rsid w:val="0004439B"/>
    <w:rsid w:val="00051324"/>
    <w:rsid w:val="00053659"/>
    <w:rsid w:val="00062536"/>
    <w:rsid w:val="000A24D4"/>
    <w:rsid w:val="000C0BB3"/>
    <w:rsid w:val="000E7C6A"/>
    <w:rsid w:val="000F1DA1"/>
    <w:rsid w:val="000F56C1"/>
    <w:rsid w:val="000F5C26"/>
    <w:rsid w:val="00114AFA"/>
    <w:rsid w:val="001317FF"/>
    <w:rsid w:val="00154E3F"/>
    <w:rsid w:val="00163C4C"/>
    <w:rsid w:val="00175D7F"/>
    <w:rsid w:val="00176329"/>
    <w:rsid w:val="00182156"/>
    <w:rsid w:val="001823C0"/>
    <w:rsid w:val="001A001A"/>
    <w:rsid w:val="001A1F44"/>
    <w:rsid w:val="001D29B5"/>
    <w:rsid w:val="001D606A"/>
    <w:rsid w:val="001F09B7"/>
    <w:rsid w:val="002164DC"/>
    <w:rsid w:val="00222049"/>
    <w:rsid w:val="00225122"/>
    <w:rsid w:val="0022618C"/>
    <w:rsid w:val="00231E92"/>
    <w:rsid w:val="00242D6A"/>
    <w:rsid w:val="00261DC5"/>
    <w:rsid w:val="00277B3D"/>
    <w:rsid w:val="002816AA"/>
    <w:rsid w:val="002877CF"/>
    <w:rsid w:val="002A47F9"/>
    <w:rsid w:val="002B2115"/>
    <w:rsid w:val="002B5F52"/>
    <w:rsid w:val="002C6224"/>
    <w:rsid w:val="00302089"/>
    <w:rsid w:val="0032517A"/>
    <w:rsid w:val="00347720"/>
    <w:rsid w:val="00357259"/>
    <w:rsid w:val="003872CA"/>
    <w:rsid w:val="003B69E0"/>
    <w:rsid w:val="003D6A2B"/>
    <w:rsid w:val="00420614"/>
    <w:rsid w:val="00430971"/>
    <w:rsid w:val="00436C3B"/>
    <w:rsid w:val="00437562"/>
    <w:rsid w:val="00437840"/>
    <w:rsid w:val="00440DD8"/>
    <w:rsid w:val="0044384D"/>
    <w:rsid w:val="00461138"/>
    <w:rsid w:val="004623A5"/>
    <w:rsid w:val="0046686E"/>
    <w:rsid w:val="004842A5"/>
    <w:rsid w:val="004958EB"/>
    <w:rsid w:val="004A38B3"/>
    <w:rsid w:val="004C000E"/>
    <w:rsid w:val="004C1E80"/>
    <w:rsid w:val="004C34F2"/>
    <w:rsid w:val="004D118C"/>
    <w:rsid w:val="004E0494"/>
    <w:rsid w:val="004E7EDA"/>
    <w:rsid w:val="004F2BFC"/>
    <w:rsid w:val="005043C5"/>
    <w:rsid w:val="00511D04"/>
    <w:rsid w:val="005221F2"/>
    <w:rsid w:val="0052319D"/>
    <w:rsid w:val="005317C5"/>
    <w:rsid w:val="00565CC0"/>
    <w:rsid w:val="005762C3"/>
    <w:rsid w:val="005A24B4"/>
    <w:rsid w:val="005A2DD8"/>
    <w:rsid w:val="005D5C74"/>
    <w:rsid w:val="005F0ECB"/>
    <w:rsid w:val="00600C56"/>
    <w:rsid w:val="00611A9E"/>
    <w:rsid w:val="0061410C"/>
    <w:rsid w:val="006166A2"/>
    <w:rsid w:val="006207DA"/>
    <w:rsid w:val="00634A3A"/>
    <w:rsid w:val="0065144F"/>
    <w:rsid w:val="00654881"/>
    <w:rsid w:val="00655B27"/>
    <w:rsid w:val="0066083C"/>
    <w:rsid w:val="0067377F"/>
    <w:rsid w:val="00673A4B"/>
    <w:rsid w:val="006851E1"/>
    <w:rsid w:val="006925C1"/>
    <w:rsid w:val="0069571F"/>
    <w:rsid w:val="006A203A"/>
    <w:rsid w:val="006A4DFA"/>
    <w:rsid w:val="006B1D79"/>
    <w:rsid w:val="006B23CE"/>
    <w:rsid w:val="006E6271"/>
    <w:rsid w:val="006F502A"/>
    <w:rsid w:val="007313D8"/>
    <w:rsid w:val="007330E9"/>
    <w:rsid w:val="007417B1"/>
    <w:rsid w:val="007545FF"/>
    <w:rsid w:val="007758BC"/>
    <w:rsid w:val="00793F5F"/>
    <w:rsid w:val="007A481B"/>
    <w:rsid w:val="007C48F3"/>
    <w:rsid w:val="007F05F3"/>
    <w:rsid w:val="007F2EA4"/>
    <w:rsid w:val="007F6EE7"/>
    <w:rsid w:val="00815C2A"/>
    <w:rsid w:val="00821570"/>
    <w:rsid w:val="0082200C"/>
    <w:rsid w:val="008414A8"/>
    <w:rsid w:val="00843056"/>
    <w:rsid w:val="00893C16"/>
    <w:rsid w:val="008C772B"/>
    <w:rsid w:val="008D2016"/>
    <w:rsid w:val="008D7ECD"/>
    <w:rsid w:val="008F4F42"/>
    <w:rsid w:val="0090037E"/>
    <w:rsid w:val="009056C5"/>
    <w:rsid w:val="00907604"/>
    <w:rsid w:val="009426BF"/>
    <w:rsid w:val="00944E1A"/>
    <w:rsid w:val="009478C7"/>
    <w:rsid w:val="0096148E"/>
    <w:rsid w:val="00980DAB"/>
    <w:rsid w:val="009A6E80"/>
    <w:rsid w:val="009B0A6C"/>
    <w:rsid w:val="009B43A2"/>
    <w:rsid w:val="009B5567"/>
    <w:rsid w:val="009C5E9F"/>
    <w:rsid w:val="009C6C28"/>
    <w:rsid w:val="009C7DAA"/>
    <w:rsid w:val="009E3BC6"/>
    <w:rsid w:val="009F366D"/>
    <w:rsid w:val="009F5B2A"/>
    <w:rsid w:val="00A04567"/>
    <w:rsid w:val="00A06EC4"/>
    <w:rsid w:val="00A1349D"/>
    <w:rsid w:val="00A27041"/>
    <w:rsid w:val="00A5107B"/>
    <w:rsid w:val="00A5655E"/>
    <w:rsid w:val="00A86F0D"/>
    <w:rsid w:val="00AB726B"/>
    <w:rsid w:val="00AE5E85"/>
    <w:rsid w:val="00AF182B"/>
    <w:rsid w:val="00AF4EE4"/>
    <w:rsid w:val="00B15F09"/>
    <w:rsid w:val="00B5119A"/>
    <w:rsid w:val="00B55DE2"/>
    <w:rsid w:val="00B7042C"/>
    <w:rsid w:val="00B74C65"/>
    <w:rsid w:val="00B762FA"/>
    <w:rsid w:val="00B91919"/>
    <w:rsid w:val="00BB4168"/>
    <w:rsid w:val="00BC3552"/>
    <w:rsid w:val="00BC7826"/>
    <w:rsid w:val="00BD7265"/>
    <w:rsid w:val="00BF08C8"/>
    <w:rsid w:val="00BF5882"/>
    <w:rsid w:val="00C26A44"/>
    <w:rsid w:val="00C36B40"/>
    <w:rsid w:val="00C47D41"/>
    <w:rsid w:val="00C53D0F"/>
    <w:rsid w:val="00C768F5"/>
    <w:rsid w:val="00C94818"/>
    <w:rsid w:val="00CC2751"/>
    <w:rsid w:val="00CC3EEE"/>
    <w:rsid w:val="00CD48A7"/>
    <w:rsid w:val="00CE68B6"/>
    <w:rsid w:val="00CF61A4"/>
    <w:rsid w:val="00D04347"/>
    <w:rsid w:val="00D17AF7"/>
    <w:rsid w:val="00D3230C"/>
    <w:rsid w:val="00D75856"/>
    <w:rsid w:val="00DA2B29"/>
    <w:rsid w:val="00DA53F8"/>
    <w:rsid w:val="00DB279F"/>
    <w:rsid w:val="00DC037D"/>
    <w:rsid w:val="00DD2180"/>
    <w:rsid w:val="00E00919"/>
    <w:rsid w:val="00E07F13"/>
    <w:rsid w:val="00E10A0E"/>
    <w:rsid w:val="00E223AE"/>
    <w:rsid w:val="00E45BAE"/>
    <w:rsid w:val="00E66CC3"/>
    <w:rsid w:val="00E76A9F"/>
    <w:rsid w:val="00E803F4"/>
    <w:rsid w:val="00EC1C91"/>
    <w:rsid w:val="00EC6DDE"/>
    <w:rsid w:val="00F704E3"/>
    <w:rsid w:val="00FA68E1"/>
    <w:rsid w:val="00FC1F99"/>
    <w:rsid w:val="00FE2251"/>
    <w:rsid w:val="00FE2675"/>
    <w:rsid w:val="00FE5633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973E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67"/>
    <w:rPr>
      <w:color w:val="000000" w:themeColor="text1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6207DA"/>
    <w:pPr>
      <w:keepNext/>
      <w:keepLines/>
      <w:pBdr>
        <w:bottom w:val="single" w:sz="8" w:space="0" w:color="E2DDF7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="Times New Roman (Headings CS)"/>
      <w:color w:val="462AB5" w:themeColor="accent1" w:themeShade="BF"/>
      <w:spacing w:val="10"/>
      <w:sz w:val="32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62A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62A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1C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E1C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Textodelmarcadordeposicin">
    <w:name w:val="Placeholder Text"/>
    <w:basedOn w:val="Fuentedeprrafopredeter"/>
    <w:uiPriority w:val="99"/>
    <w:semiHidden/>
    <w:rsid w:val="005A2DD8"/>
    <w:rPr>
      <w:color w:val="462AB5" w:themeColor="accent1" w:themeShade="BF"/>
    </w:rPr>
  </w:style>
  <w:style w:type="paragraph" w:styleId="Ttulo">
    <w:name w:val="Title"/>
    <w:basedOn w:val="Normal"/>
    <w:next w:val="Normal"/>
    <w:link w:val="TtuloCar"/>
    <w:uiPriority w:val="2"/>
    <w:qFormat/>
    <w:rsid w:val="001317FF"/>
    <w:pPr>
      <w:spacing w:after="0" w:line="180" w:lineRule="auto"/>
    </w:pPr>
    <w:rPr>
      <w:rFonts w:asciiTheme="majorHAnsi" w:eastAsiaTheme="majorEastAsia" w:hAnsiTheme="majorHAnsi" w:cstheme="majorBidi"/>
      <w:b/>
      <w:color w:val="462AB5" w:themeColor="accent1" w:themeShade="BF"/>
      <w:kern w:val="28"/>
      <w:sz w:val="80"/>
      <w:szCs w:val="62"/>
    </w:rPr>
  </w:style>
  <w:style w:type="character" w:customStyle="1" w:styleId="TtuloCar">
    <w:name w:val="Título Car"/>
    <w:basedOn w:val="Fuentedeprrafopredeter"/>
    <w:link w:val="Ttulo"/>
    <w:uiPriority w:val="2"/>
    <w:rsid w:val="001317FF"/>
    <w:rPr>
      <w:rFonts w:asciiTheme="majorHAnsi" w:eastAsiaTheme="majorEastAsia" w:hAnsiTheme="majorHAnsi" w:cstheme="majorBidi"/>
      <w:b/>
      <w:color w:val="462AB5" w:themeColor="accent1" w:themeShade="BF"/>
      <w:kern w:val="28"/>
      <w:sz w:val="80"/>
      <w:szCs w:val="62"/>
    </w:rPr>
  </w:style>
  <w:style w:type="paragraph" w:styleId="Subttulo">
    <w:name w:val="Subtitle"/>
    <w:basedOn w:val="Normal"/>
    <w:next w:val="Normal"/>
    <w:link w:val="SubttuloCar"/>
    <w:uiPriority w:val="3"/>
    <w:qFormat/>
    <w:rsid w:val="00E00919"/>
    <w:pPr>
      <w:numPr>
        <w:ilvl w:val="1"/>
      </w:numPr>
      <w:spacing w:before="320" w:line="240" w:lineRule="auto"/>
    </w:pPr>
    <w:rPr>
      <w:rFonts w:asciiTheme="majorHAnsi" w:hAnsiTheme="majorHAnsi" w:cs="Times New Roman (Body CS)"/>
      <w:bCs/>
      <w:color w:val="462AB5" w:themeColor="accent1" w:themeShade="BF"/>
      <w:spacing w:val="10"/>
      <w:szCs w:val="28"/>
    </w:rPr>
  </w:style>
  <w:style w:type="character" w:customStyle="1" w:styleId="SubttuloCar">
    <w:name w:val="Subtítulo Car"/>
    <w:basedOn w:val="Fuentedeprrafopredeter"/>
    <w:link w:val="Subttulo"/>
    <w:uiPriority w:val="3"/>
    <w:rsid w:val="00E00919"/>
    <w:rPr>
      <w:rFonts w:asciiTheme="majorHAnsi" w:hAnsiTheme="majorHAnsi" w:cs="Times New Roman (Body CS)"/>
      <w:bCs/>
      <w:color w:val="462AB5" w:themeColor="accent1" w:themeShade="BF"/>
      <w:spacing w:val="10"/>
      <w:szCs w:val="28"/>
    </w:rPr>
  </w:style>
  <w:style w:type="paragraph" w:styleId="Sinespaciado">
    <w:name w:val="No Spacing"/>
    <w:link w:val="SinespaciadoCar"/>
    <w:uiPriority w:val="1"/>
    <w:qFormat/>
    <w:rsid w:val="00437840"/>
    <w:pPr>
      <w:spacing w:before="60" w:after="0" w:line="240" w:lineRule="auto"/>
    </w:pPr>
    <w:rPr>
      <w:color w:val="000000" w:themeColor="tex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207DA"/>
    <w:rPr>
      <w:rFonts w:asciiTheme="majorHAnsi" w:eastAsiaTheme="majorEastAsia" w:hAnsiTheme="majorHAnsi" w:cs="Times New Roman (Headings CS)"/>
      <w:color w:val="462AB5" w:themeColor="accent1" w:themeShade="BF"/>
      <w:spacing w:val="10"/>
      <w:sz w:val="32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0DAB"/>
    <w:rPr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0DAB"/>
    <w:rPr>
      <w:b/>
      <w:bCs/>
      <w:i/>
      <w:iCs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E2DDF7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80DAB"/>
    <w:rPr>
      <w:rFonts w:asciiTheme="majorHAnsi" w:eastAsiaTheme="majorEastAsia" w:hAnsiTheme="majorHAnsi" w:cstheme="majorBidi"/>
      <w:i/>
      <w:iCs/>
      <w:color w:val="462AB5" w:themeColor="accent1" w:themeShade="BF"/>
      <w:sz w:val="16"/>
    </w:rPr>
  </w:style>
  <w:style w:type="table" w:customStyle="1" w:styleId="SOWTable">
    <w:name w:val="SOW Table"/>
    <w:basedOn w:val="Tablanormal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62AB5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6F55D7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a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rsid w:val="00C53D0F"/>
    <w:pPr>
      <w:spacing w:before="80" w:after="60" w:line="240" w:lineRule="auto"/>
    </w:pPr>
    <w:rPr>
      <w:rFonts w:asciiTheme="majorHAnsi" w:eastAsiaTheme="majorEastAsia" w:hAnsiTheme="majorHAnsi" w:cs="Times New Roman (Headings CS)"/>
      <w:caps/>
      <w:color w:val="462AB5" w:themeColor="accent1" w:themeShade="BF"/>
      <w:spacing w:val="10"/>
    </w:rPr>
  </w:style>
  <w:style w:type="paragraph" w:customStyle="1" w:styleId="Name">
    <w:name w:val="Name"/>
    <w:basedOn w:val="Normal"/>
    <w:uiPriority w:val="2"/>
    <w:semiHidden/>
    <w:qFormat/>
    <w:rsid w:val="009426BF"/>
    <w:pPr>
      <w:spacing w:before="240" w:after="120" w:line="240" w:lineRule="auto"/>
    </w:pPr>
    <w:rPr>
      <w:rFonts w:asciiTheme="majorHAnsi" w:eastAsiaTheme="majorEastAsia" w:hAnsiTheme="majorHAnsi" w:cstheme="majorBidi"/>
      <w:color w:val="462AB5" w:themeColor="accent1" w:themeShade="BF"/>
      <w:sz w:val="44"/>
      <w:szCs w:val="3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styleId="Cierre">
    <w:name w:val="Closing"/>
    <w:basedOn w:val="Normal"/>
    <w:link w:val="CierreCar"/>
    <w:uiPriority w:val="11"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11"/>
  </w:style>
  <w:style w:type="table" w:customStyle="1" w:styleId="SignatureTable">
    <w:name w:val="Signature Table"/>
    <w:basedOn w:val="Tablanormal"/>
    <w:uiPriority w:val="99"/>
    <w:pPr>
      <w:spacing w:after="0" w:line="240" w:lineRule="auto"/>
    </w:pPr>
    <w:tblPr/>
  </w:style>
  <w:style w:type="paragraph" w:styleId="Listaconvietas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80DAB"/>
    <w:rPr>
      <w:color w:val="000000" w:themeColor="text1"/>
      <w:sz w:val="16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i/>
      <w:iCs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0DAB"/>
    <w:rPr>
      <w:rFonts w:asciiTheme="majorHAnsi" w:eastAsiaTheme="majorEastAsia" w:hAnsiTheme="majorHAnsi" w:cstheme="majorBidi"/>
      <w:color w:val="462AB5" w:themeColor="accent1" w:themeShade="BF"/>
      <w:sz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0DAB"/>
    <w:rPr>
      <w:rFonts w:asciiTheme="majorHAnsi" w:eastAsiaTheme="majorEastAsia" w:hAnsiTheme="majorHAnsi" w:cstheme="majorBidi"/>
      <w:color w:val="2E1C78" w:themeColor="accent1" w:themeShade="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0DAB"/>
    <w:rPr>
      <w:rFonts w:asciiTheme="majorHAnsi" w:eastAsiaTheme="majorEastAsia" w:hAnsiTheme="majorHAnsi" w:cstheme="majorBidi"/>
      <w:i/>
      <w:iCs/>
      <w:color w:val="2E1C78" w:themeColor="accent1" w:themeShade="7F"/>
      <w:sz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0DAB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0DAB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A2DD8"/>
    <w:rPr>
      <w:i/>
      <w:iCs/>
      <w:color w:val="462A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A2DD8"/>
    <w:pPr>
      <w:pBdr>
        <w:top w:val="single" w:sz="4" w:space="10" w:color="462AB5" w:themeColor="accent1" w:themeShade="BF"/>
        <w:bottom w:val="single" w:sz="4" w:space="10" w:color="462AB5" w:themeColor="accent1" w:themeShade="BF"/>
      </w:pBdr>
      <w:spacing w:before="360" w:after="360"/>
      <w:ind w:left="864" w:right="864"/>
      <w:jc w:val="center"/>
    </w:pPr>
    <w:rPr>
      <w:i/>
      <w:iCs/>
      <w:color w:val="462A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A2DD8"/>
    <w:rPr>
      <w:i/>
      <w:iCs/>
      <w:color w:val="462AB5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A2DD8"/>
    <w:rPr>
      <w:b/>
      <w:bCs/>
      <w:caps w:val="0"/>
      <w:smallCaps/>
      <w:color w:val="462AB5" w:themeColor="accent1" w:themeShade="BF"/>
      <w:spacing w:val="5"/>
    </w:rPr>
  </w:style>
  <w:style w:type="paragraph" w:styleId="Textodebloque">
    <w:name w:val="Block Text"/>
    <w:basedOn w:val="Normal"/>
    <w:uiPriority w:val="99"/>
    <w:semiHidden/>
    <w:unhideWhenUsed/>
    <w:rsid w:val="005A2DD8"/>
    <w:pPr>
      <w:pBdr>
        <w:top w:val="single" w:sz="2" w:space="10" w:color="462AB5" w:themeColor="accent1" w:themeShade="BF"/>
        <w:left w:val="single" w:sz="2" w:space="10" w:color="462AB5" w:themeColor="accent1" w:themeShade="BF"/>
        <w:bottom w:val="single" w:sz="2" w:space="10" w:color="462AB5" w:themeColor="accent1" w:themeShade="BF"/>
        <w:right w:val="single" w:sz="2" w:space="10" w:color="462AB5" w:themeColor="accent1" w:themeShade="BF"/>
      </w:pBdr>
      <w:ind w:left="1152" w:right="1152"/>
    </w:pPr>
    <w:rPr>
      <w:i/>
      <w:iCs/>
      <w:color w:val="462AB5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5A2DD8"/>
    <w:rPr>
      <w:color w:val="EA2513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5A2DD8"/>
    <w:rPr>
      <w:color w:val="0B94DF" w:themeColor="accent4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customStyle="1" w:styleId="TableHeader">
    <w:name w:val="Table Header"/>
    <w:basedOn w:val="Normal"/>
    <w:qFormat/>
    <w:rsid w:val="00F704E3"/>
    <w:pPr>
      <w:spacing w:before="60" w:after="60" w:line="240" w:lineRule="auto"/>
    </w:pPr>
    <w:rPr>
      <w:rFonts w:asciiTheme="majorHAnsi" w:hAnsiTheme="majorHAnsi" w:cs="Times New Roman (Body CS)"/>
      <w:caps/>
      <w:spacing w:val="1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69E0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lla\AppData\Roaming\Microsoft\Templates\Statement%20of%20work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AEFD3CCEE14F85A93BD0C03770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602BB-A134-479C-8A27-212794DDFB42}"/>
      </w:docPartPr>
      <w:docPartBody>
        <w:p w:rsidR="00F37C72" w:rsidRDefault="00C87DDE" w:rsidP="00D17AF7">
          <w:pPr>
            <w:rPr>
              <w:color w:val="0F4761" w:themeColor="accent1" w:themeShade="BF"/>
            </w:rPr>
          </w:pPr>
          <w:r w:rsidRPr="00D17AF7">
            <w:rPr>
              <w:color w:val="0F4761" w:themeColor="accent1" w:themeShade="BF"/>
            </w:rPr>
            <w:t>321 Sycamore Ave.</w:t>
          </w:r>
        </w:p>
        <w:p w:rsidR="00F37C72" w:rsidRDefault="00C87DDE">
          <w:pPr>
            <w:pStyle w:val="41AEFD3CCEE14F85A93BD0C03770A079"/>
          </w:pPr>
          <w:r w:rsidRPr="00D17AF7">
            <w:rPr>
              <w:color w:val="0F4761" w:themeColor="accent1" w:themeShade="BF"/>
            </w:rPr>
            <w:t>Albany, NY 76543</w:t>
          </w:r>
        </w:p>
      </w:docPartBody>
    </w:docPart>
    <w:docPart>
      <w:docPartPr>
        <w:name w:val="408FE82FF1704DED9354FFBB7C059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93AE7-A4D2-4C1B-B731-C369203C6DFE}"/>
      </w:docPartPr>
      <w:docPartBody>
        <w:p w:rsidR="00F37C72" w:rsidRDefault="00C87DDE">
          <w:pPr>
            <w:pStyle w:val="408FE82FF1704DED9354FFBB7C05946B"/>
          </w:pPr>
          <w:r w:rsidRPr="00D17AF7">
            <w:t>Date</w:t>
          </w:r>
        </w:p>
      </w:docPartBody>
    </w:docPart>
    <w:docPart>
      <w:docPartPr>
        <w:name w:val="8228A94614F640D5B520420731C01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F25A7-50BD-4450-8F04-C220FF605014}"/>
      </w:docPartPr>
      <w:docPartBody>
        <w:p w:rsidR="00F37C72" w:rsidRDefault="00C87DDE">
          <w:pPr>
            <w:pStyle w:val="8228A94614F640D5B520420731C0193E"/>
          </w:pPr>
          <w:r w:rsidRPr="00D17AF7">
            <w:t>Services performed by:</w:t>
          </w:r>
        </w:p>
      </w:docPartBody>
    </w:docPart>
    <w:docPart>
      <w:docPartPr>
        <w:name w:val="0EFB4006A4E4420FB686A85EA190F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73BF3-3E50-42A3-816D-B5AF40B32CD0}"/>
      </w:docPartPr>
      <w:docPartBody>
        <w:p w:rsidR="00F37C72" w:rsidRDefault="00C87DDE">
          <w:pPr>
            <w:pStyle w:val="0EFB4006A4E4420FB686A85EA190F82C"/>
          </w:pPr>
          <w:r w:rsidRPr="00D17AF7">
            <w:t>Services performed for:</w:t>
          </w:r>
        </w:p>
        <w:bookmarkStart w:id="0" w:name="OLE_LINK4"/>
        <w:bookmarkStart w:id="1" w:name="OLE_LINK3"/>
        <w:bookmarkEnd w:id="0"/>
        <w:bookmarkEnd w:id="1"/>
      </w:docPartBody>
    </w:docPart>
    <w:docPart>
      <w:docPartPr>
        <w:name w:val="2965855F14EC42A6AA7569D4EA026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3AFF-C0F7-4A6F-B1EA-4F8A9D6AD614}"/>
      </w:docPartPr>
      <w:docPartBody>
        <w:p w:rsidR="00F37C72" w:rsidRDefault="00C87DDE">
          <w:pPr>
            <w:pStyle w:val="2965855F14EC42A6AA7569D4EA02693F"/>
          </w:pPr>
          <w:r w:rsidRPr="00D17AF7">
            <w:t>Scope of work</w:t>
          </w:r>
        </w:p>
      </w:docPartBody>
    </w:docPart>
    <w:docPart>
      <w:docPartPr>
        <w:name w:val="C3F9CCDC6C4C43CDB05F77979DB6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E01BD-71B1-41AB-8021-4C47905963A0}"/>
      </w:docPartPr>
      <w:docPartBody>
        <w:p w:rsidR="00F37C72" w:rsidRDefault="00C87DDE">
          <w:pPr>
            <w:pStyle w:val="C3F9CCDC6C4C43CDB05F77979DB69CBC"/>
          </w:pPr>
          <w:r w:rsidRPr="007330E9">
            <w:t>Contractor shall provide the services and deliverable(s) as follows:</w:t>
          </w:r>
        </w:p>
      </w:docPartBody>
    </w:docPart>
    <w:docPart>
      <w:docPartPr>
        <w:name w:val="1F7CEE94915B416DA52A529B3BBD0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360A8-B394-4730-A458-0605D233AA65}"/>
      </w:docPartPr>
      <w:docPartBody>
        <w:p w:rsidR="00F37C72" w:rsidRDefault="00C87DDE">
          <w:pPr>
            <w:pStyle w:val="1F7CEE94915B416DA52A529B3BBD0357"/>
          </w:pPr>
          <w:r w:rsidRPr="00D17AF7">
            <w:t>Project change control procedure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342368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1429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7F"/>
    <w:rsid w:val="000F7378"/>
    <w:rsid w:val="008B197F"/>
    <w:rsid w:val="00A61D25"/>
    <w:rsid w:val="00C87DDE"/>
    <w:rsid w:val="00F23E68"/>
    <w:rsid w:val="00F3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AEFD3CCEE14F85A93BD0C03770A079">
    <w:name w:val="41AEFD3CCEE14F85A93BD0C03770A079"/>
  </w:style>
  <w:style w:type="paragraph" w:customStyle="1" w:styleId="408FE82FF1704DED9354FFBB7C05946B">
    <w:name w:val="408FE82FF1704DED9354FFBB7C05946B"/>
  </w:style>
  <w:style w:type="paragraph" w:customStyle="1" w:styleId="8228A94614F640D5B520420731C0193E">
    <w:name w:val="8228A94614F640D5B520420731C0193E"/>
  </w:style>
  <w:style w:type="paragraph" w:customStyle="1" w:styleId="0EFB4006A4E4420FB686A85EA190F82C">
    <w:name w:val="0EFB4006A4E4420FB686A85EA190F82C"/>
  </w:style>
  <w:style w:type="paragraph" w:customStyle="1" w:styleId="2965855F14EC42A6AA7569D4EA02693F">
    <w:name w:val="2965855F14EC42A6AA7569D4EA02693F"/>
  </w:style>
  <w:style w:type="paragraph" w:customStyle="1" w:styleId="C3F9CCDC6C4C43CDB05F77979DB69CBC">
    <w:name w:val="C3F9CCDC6C4C43CDB05F77979DB69CBC"/>
  </w:style>
  <w:style w:type="character" w:styleId="Textodelmarcadordeposicin">
    <w:name w:val="Placeholder Text"/>
    <w:basedOn w:val="Fuentedeprrafopredeter"/>
    <w:uiPriority w:val="99"/>
    <w:semiHidden/>
    <w:rPr>
      <w:color w:val="0F4761" w:themeColor="accent1" w:themeShade="BF"/>
    </w:rPr>
  </w:style>
  <w:style w:type="paragraph" w:styleId="Listaconvietas">
    <w:name w:val="List Bullet"/>
    <w:basedOn w:val="Normal"/>
    <w:uiPriority w:val="4"/>
    <w:unhideWhenUsed/>
    <w:qFormat/>
    <w:pPr>
      <w:numPr>
        <w:numId w:val="1"/>
      </w:numPr>
      <w:spacing w:after="320" w:line="300" w:lineRule="auto"/>
      <w:contextualSpacing/>
    </w:pPr>
    <w:rPr>
      <w:color w:val="000000" w:themeColor="text1"/>
      <w:kern w:val="0"/>
      <w:sz w:val="16"/>
      <w:szCs w:val="20"/>
      <w:lang w:eastAsia="ja-JP"/>
      <w14:ligatures w14:val="none"/>
    </w:rPr>
  </w:style>
  <w:style w:type="paragraph" w:customStyle="1" w:styleId="1F7CEE94915B416DA52A529B3BBD0357">
    <w:name w:val="1F7CEE94915B416DA52A529B3BBD0357"/>
  </w:style>
  <w:style w:type="character" w:styleId="Textoennegrita">
    <w:name w:val="Strong"/>
    <w:basedOn w:val="Fuentedeprrafopredeter"/>
    <w:uiPriority w:val="10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TM0392359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MindHub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6B97B-5355-48B6-A5FF-A15D93F9C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767FF5-1FF8-4A1D-A460-2409F5CA87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005CEE-0425-419A-8E98-3CF3CE1D7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(Modern design).dotx</Template>
  <TotalTime>0</TotalTime>
  <Pages>5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</dc:title>
  <dc:subject/>
  <dc:creator/>
  <cp:keywords/>
  <dc:description/>
  <cp:lastModifiedBy/>
  <cp:revision>1</cp:revision>
  <dcterms:created xsi:type="dcterms:W3CDTF">2024-03-12T05:10:00Z</dcterms:created>
  <dcterms:modified xsi:type="dcterms:W3CDTF">2024-03-15T01:41:00Z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